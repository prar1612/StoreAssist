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9675" w14:textId="77777777" w:rsidR="00633CBA" w:rsidRPr="00AA1417" w:rsidRDefault="00633CBA">
      <w:pPr>
        <w:pStyle w:val="Title"/>
        <w:jc w:val="right"/>
        <w:outlineLvl w:val="0"/>
        <w:rPr>
          <w:rFonts w:asciiTheme="majorHAnsi" w:hAnsiTheme="majorHAnsi"/>
        </w:rPr>
      </w:pPr>
    </w:p>
    <w:p w14:paraId="48E4EE48" w14:textId="77777777" w:rsidR="00633CBA" w:rsidRPr="00AA1417" w:rsidRDefault="00633CBA" w:rsidP="00633E92">
      <w:pPr>
        <w:pStyle w:val="Title"/>
        <w:jc w:val="right"/>
        <w:outlineLvl w:val="0"/>
        <w:rPr>
          <w:rFonts w:asciiTheme="majorHAnsi" w:hAnsiTheme="majorHAnsi"/>
        </w:rPr>
      </w:pPr>
    </w:p>
    <w:p w14:paraId="11960997" w14:textId="77777777" w:rsidR="00633CBA" w:rsidRPr="00AA1417" w:rsidRDefault="00633CBA">
      <w:pPr>
        <w:rPr>
          <w:rFonts w:asciiTheme="majorHAnsi" w:hAnsiTheme="majorHAnsi"/>
        </w:rPr>
      </w:pPr>
    </w:p>
    <w:p w14:paraId="43FA99A2" w14:textId="77777777" w:rsidR="00633CBA" w:rsidRPr="00AA1417" w:rsidRDefault="00633CBA">
      <w:pPr>
        <w:rPr>
          <w:rFonts w:asciiTheme="majorHAnsi" w:hAnsiTheme="majorHAnsi"/>
        </w:rPr>
      </w:pPr>
    </w:p>
    <w:p w14:paraId="7FE4A308" w14:textId="77777777" w:rsidR="00633CBA" w:rsidRPr="00AA1417" w:rsidRDefault="00633CBA">
      <w:pPr>
        <w:rPr>
          <w:rFonts w:asciiTheme="majorHAnsi" w:hAnsiTheme="majorHAnsi"/>
        </w:rPr>
      </w:pPr>
    </w:p>
    <w:p w14:paraId="014F592E" w14:textId="77777777" w:rsidR="00633CBA" w:rsidRPr="00AA1417" w:rsidRDefault="00633CBA">
      <w:pPr>
        <w:rPr>
          <w:rFonts w:asciiTheme="majorHAnsi" w:hAnsiTheme="majorHAnsi"/>
        </w:rPr>
      </w:pPr>
    </w:p>
    <w:p w14:paraId="5C1CE325" w14:textId="77777777" w:rsidR="00633CBA" w:rsidRPr="00AA1417" w:rsidRDefault="00633CBA">
      <w:pPr>
        <w:rPr>
          <w:rFonts w:asciiTheme="majorHAnsi" w:hAnsiTheme="majorHAnsi"/>
        </w:rPr>
      </w:pPr>
    </w:p>
    <w:p w14:paraId="5B42ED70" w14:textId="77777777" w:rsidR="009A7E57" w:rsidRPr="00AA1417" w:rsidRDefault="009A7E57">
      <w:pPr>
        <w:rPr>
          <w:rFonts w:asciiTheme="majorHAnsi" w:hAnsiTheme="majorHAnsi"/>
        </w:rPr>
      </w:pPr>
    </w:p>
    <w:p w14:paraId="319BD5AD" w14:textId="77777777" w:rsidR="009A7E57" w:rsidRPr="00AA1417" w:rsidRDefault="009A7E57">
      <w:pPr>
        <w:rPr>
          <w:rFonts w:asciiTheme="majorHAnsi" w:hAnsiTheme="majorHAnsi"/>
        </w:rPr>
      </w:pPr>
    </w:p>
    <w:p w14:paraId="42612E95" w14:textId="77777777" w:rsidR="009A7E57" w:rsidRPr="00AA1417" w:rsidRDefault="009A7E57">
      <w:pPr>
        <w:rPr>
          <w:rFonts w:asciiTheme="majorHAnsi" w:hAnsiTheme="majorHAnsi"/>
        </w:rPr>
      </w:pPr>
    </w:p>
    <w:p w14:paraId="2544D0B7" w14:textId="77777777" w:rsidR="009A7E57" w:rsidRPr="00AA1417" w:rsidRDefault="009A7E57">
      <w:pPr>
        <w:rPr>
          <w:rFonts w:asciiTheme="majorHAnsi" w:hAnsiTheme="majorHAnsi"/>
        </w:rPr>
      </w:pPr>
    </w:p>
    <w:p w14:paraId="5C07B400" w14:textId="77777777" w:rsidR="009A7E57" w:rsidRPr="00AA1417" w:rsidRDefault="009A7E57">
      <w:pPr>
        <w:rPr>
          <w:rFonts w:asciiTheme="majorHAnsi" w:hAnsiTheme="majorHAnsi"/>
        </w:rPr>
      </w:pPr>
    </w:p>
    <w:p w14:paraId="2E9154B2" w14:textId="77777777" w:rsidR="004A1DAA" w:rsidRPr="00AA1417" w:rsidRDefault="004A1DAA">
      <w:pPr>
        <w:rPr>
          <w:rFonts w:asciiTheme="majorHAnsi" w:hAnsiTheme="majorHAnsi"/>
        </w:rPr>
      </w:pPr>
    </w:p>
    <w:p w14:paraId="186AEB56" w14:textId="77777777" w:rsidR="004A1DAA" w:rsidRPr="00AA1417" w:rsidRDefault="004A1DAA">
      <w:pPr>
        <w:rPr>
          <w:rFonts w:asciiTheme="majorHAnsi" w:hAnsiTheme="majorHAnsi"/>
        </w:rPr>
      </w:pPr>
    </w:p>
    <w:p w14:paraId="58D2FE55" w14:textId="77777777" w:rsidR="004A1DAA" w:rsidRPr="00AA1417" w:rsidRDefault="004A1DAA">
      <w:pPr>
        <w:rPr>
          <w:rFonts w:asciiTheme="majorHAnsi" w:hAnsiTheme="majorHAnsi"/>
        </w:rPr>
      </w:pPr>
    </w:p>
    <w:p w14:paraId="3173F6A5" w14:textId="77777777" w:rsidR="004A1DAA" w:rsidRPr="00AA1417" w:rsidRDefault="004A1DAA">
      <w:pPr>
        <w:rPr>
          <w:rFonts w:asciiTheme="majorHAnsi" w:hAnsiTheme="majorHAnsi"/>
        </w:rPr>
      </w:pPr>
    </w:p>
    <w:p w14:paraId="48C9E3C5" w14:textId="77777777" w:rsidR="004A1DAA" w:rsidRPr="00AA1417" w:rsidRDefault="004A1DAA">
      <w:pPr>
        <w:rPr>
          <w:rFonts w:asciiTheme="majorHAnsi" w:hAnsiTheme="majorHAnsi"/>
        </w:rPr>
      </w:pPr>
    </w:p>
    <w:p w14:paraId="0433CF84" w14:textId="77777777" w:rsidR="00633CBA" w:rsidRPr="00AA1417" w:rsidRDefault="00633CBA">
      <w:pPr>
        <w:pStyle w:val="Title"/>
        <w:jc w:val="right"/>
        <w:outlineLvl w:val="0"/>
        <w:rPr>
          <w:rFonts w:asciiTheme="majorHAnsi" w:hAnsiTheme="majorHAnsi"/>
        </w:rPr>
      </w:pPr>
    </w:p>
    <w:p w14:paraId="52ACB15A" w14:textId="77777777" w:rsidR="004A1DAA" w:rsidRPr="00AA1417" w:rsidRDefault="004A1DAA" w:rsidP="004A1DAA">
      <w:pPr>
        <w:rPr>
          <w:rFonts w:asciiTheme="majorHAnsi" w:hAnsiTheme="majorHAnsi"/>
        </w:rPr>
      </w:pPr>
    </w:p>
    <w:p w14:paraId="461C9E97" w14:textId="77777777" w:rsidR="004A1DAA" w:rsidRPr="00AA1417" w:rsidRDefault="004A1DAA" w:rsidP="004A1DAA">
      <w:pPr>
        <w:rPr>
          <w:rFonts w:asciiTheme="majorHAnsi" w:hAnsiTheme="majorHAnsi"/>
        </w:rPr>
      </w:pPr>
    </w:p>
    <w:p w14:paraId="52FCD8FA" w14:textId="77777777" w:rsidR="004A1DAA" w:rsidRPr="00AA1417" w:rsidRDefault="004A1DAA" w:rsidP="004A1DAA">
      <w:pPr>
        <w:rPr>
          <w:rFonts w:asciiTheme="majorHAnsi" w:hAnsiTheme="majorHAnsi"/>
        </w:rPr>
      </w:pPr>
    </w:p>
    <w:p w14:paraId="491CCBA8" w14:textId="77777777" w:rsidR="004A1DAA" w:rsidRPr="00AA1417" w:rsidRDefault="004A1DAA" w:rsidP="004A1DAA">
      <w:pPr>
        <w:rPr>
          <w:rFonts w:asciiTheme="majorHAnsi" w:hAnsiTheme="majorHAnsi"/>
        </w:rPr>
      </w:pPr>
    </w:p>
    <w:p w14:paraId="70BDC7E4" w14:textId="77777777" w:rsidR="004A1DAA" w:rsidRPr="00AA1417" w:rsidRDefault="004A1DAA" w:rsidP="004A1DAA">
      <w:pPr>
        <w:rPr>
          <w:rFonts w:asciiTheme="majorHAnsi" w:hAnsiTheme="majorHAnsi"/>
        </w:rPr>
      </w:pPr>
    </w:p>
    <w:p w14:paraId="3BAA6A31" w14:textId="77777777" w:rsidR="00633CBA" w:rsidRPr="00AA1417" w:rsidRDefault="00633CBA">
      <w:pPr>
        <w:pStyle w:val="Title"/>
        <w:jc w:val="right"/>
        <w:outlineLvl w:val="0"/>
        <w:rPr>
          <w:rFonts w:asciiTheme="majorHAnsi" w:hAnsiTheme="majorHAnsi"/>
        </w:rPr>
      </w:pPr>
    </w:p>
    <w:p w14:paraId="6AB1B245" w14:textId="77777777" w:rsidR="00DB7D0B" w:rsidRDefault="00DB7D0B" w:rsidP="00DB7D0B">
      <w:pPr>
        <w:pStyle w:val="Title"/>
        <w:ind w:left="5040" w:firstLine="720"/>
        <w:outlineLvl w:val="0"/>
        <w:rPr>
          <w:rFonts w:asciiTheme="majorHAnsi" w:hAnsiTheme="majorHAnsi"/>
        </w:rPr>
      </w:pPr>
    </w:p>
    <w:p w14:paraId="285CFFF0" w14:textId="77777777" w:rsidR="00DB7D0B" w:rsidRDefault="00DB7D0B" w:rsidP="00DB7D0B">
      <w:pPr>
        <w:pStyle w:val="Title"/>
        <w:ind w:left="5040" w:firstLine="720"/>
        <w:outlineLvl w:val="0"/>
        <w:rPr>
          <w:rFonts w:asciiTheme="majorHAnsi" w:hAnsiTheme="majorHAnsi"/>
        </w:rPr>
      </w:pPr>
    </w:p>
    <w:p w14:paraId="513A2EB4" w14:textId="77777777" w:rsidR="00DB7D0B" w:rsidRDefault="00DB7D0B" w:rsidP="00DB7D0B">
      <w:pPr>
        <w:pStyle w:val="Title"/>
        <w:ind w:left="5040" w:firstLine="720"/>
        <w:outlineLvl w:val="0"/>
        <w:rPr>
          <w:rFonts w:asciiTheme="majorHAnsi" w:hAnsiTheme="majorHAnsi"/>
        </w:rPr>
      </w:pPr>
    </w:p>
    <w:p w14:paraId="6E2D31FC" w14:textId="77777777" w:rsidR="00DB7D0B" w:rsidRDefault="00DB7D0B" w:rsidP="00DB7D0B">
      <w:pPr>
        <w:pStyle w:val="Title"/>
        <w:ind w:left="5040" w:firstLine="720"/>
        <w:outlineLvl w:val="0"/>
        <w:rPr>
          <w:rFonts w:asciiTheme="majorHAnsi" w:hAnsiTheme="majorHAnsi"/>
        </w:rPr>
      </w:pPr>
    </w:p>
    <w:p w14:paraId="6EAB9BBE" w14:textId="77777777" w:rsidR="00DB7D0B" w:rsidRDefault="00DB7D0B" w:rsidP="00DB7D0B">
      <w:pPr>
        <w:pStyle w:val="Title"/>
        <w:ind w:left="5040" w:firstLine="720"/>
        <w:outlineLvl w:val="0"/>
        <w:rPr>
          <w:rFonts w:asciiTheme="majorHAnsi" w:hAnsiTheme="majorHAnsi"/>
        </w:rPr>
      </w:pPr>
    </w:p>
    <w:p w14:paraId="59CCE779" w14:textId="77777777" w:rsidR="00DB7D0B" w:rsidRDefault="00DB7D0B" w:rsidP="00DB7D0B">
      <w:pPr>
        <w:pStyle w:val="Title"/>
        <w:ind w:left="5040" w:firstLine="720"/>
        <w:outlineLvl w:val="0"/>
        <w:rPr>
          <w:rFonts w:asciiTheme="majorHAnsi" w:hAnsiTheme="majorHAnsi"/>
        </w:rPr>
      </w:pPr>
    </w:p>
    <w:p w14:paraId="30A20BB4" w14:textId="77777777" w:rsidR="00DB7D0B" w:rsidRDefault="00DB7D0B" w:rsidP="00DB7D0B">
      <w:pPr>
        <w:pStyle w:val="Title"/>
        <w:ind w:left="5040" w:firstLine="720"/>
        <w:outlineLvl w:val="0"/>
        <w:rPr>
          <w:rFonts w:asciiTheme="majorHAnsi" w:hAnsiTheme="majorHAnsi"/>
        </w:rPr>
      </w:pPr>
    </w:p>
    <w:p w14:paraId="67DFD71D" w14:textId="77777777" w:rsidR="00DB7D0B" w:rsidRDefault="00DB7D0B" w:rsidP="00DB7D0B">
      <w:pPr>
        <w:pStyle w:val="Title"/>
        <w:ind w:left="5040" w:firstLine="720"/>
        <w:outlineLvl w:val="0"/>
        <w:rPr>
          <w:rFonts w:asciiTheme="majorHAnsi" w:hAnsiTheme="majorHAnsi"/>
        </w:rPr>
      </w:pPr>
    </w:p>
    <w:p w14:paraId="13B8B717" w14:textId="1152996E" w:rsidR="00633CBA" w:rsidRPr="00AA1417" w:rsidRDefault="00DB7D0B" w:rsidP="00DB7D0B">
      <w:pPr>
        <w:pStyle w:val="Title"/>
        <w:ind w:left="5040" w:firstLine="720"/>
        <w:outlineLvl w:val="0"/>
        <w:rPr>
          <w:rFonts w:asciiTheme="majorHAnsi" w:hAnsiTheme="majorHAnsi"/>
        </w:rPr>
      </w:pPr>
      <w:r>
        <w:rPr>
          <w:rFonts w:asciiTheme="majorHAnsi" w:hAnsiTheme="majorHAnsi"/>
        </w:rPr>
        <w:t>StoreAssist</w:t>
      </w:r>
    </w:p>
    <w:p w14:paraId="3054A64D" w14:textId="7BDF8E43" w:rsidR="00633CBA" w:rsidRDefault="00DB7D0B" w:rsidP="00DB7D0B">
      <w:pPr>
        <w:pStyle w:val="Title"/>
        <w:ind w:left="5040" w:firstLine="720"/>
        <w:outlineLvl w:val="0"/>
        <w:rPr>
          <w:rFonts w:asciiTheme="majorHAnsi" w:hAnsiTheme="majorHAnsi"/>
        </w:rPr>
      </w:pPr>
      <w:r>
        <w:rPr>
          <w:rFonts w:asciiTheme="majorHAnsi" w:hAnsiTheme="majorHAnsi"/>
        </w:rPr>
        <w:t xml:space="preserve"> </w:t>
      </w:r>
      <w:r w:rsidR="004A2353" w:rsidRPr="00AA1417">
        <w:rPr>
          <w:rFonts w:asciiTheme="majorHAnsi" w:hAnsiTheme="majorHAnsi"/>
        </w:rPr>
        <w:fldChar w:fldCharType="begin"/>
      </w:r>
      <w:r w:rsidR="004A2353" w:rsidRPr="00AA1417">
        <w:rPr>
          <w:rFonts w:asciiTheme="majorHAnsi" w:hAnsiTheme="majorHAnsi"/>
        </w:rPr>
        <w:instrText xml:space="preserve">title  \* Mergeformat </w:instrText>
      </w:r>
      <w:r w:rsidR="004A2353" w:rsidRPr="00AA1417">
        <w:rPr>
          <w:rFonts w:asciiTheme="majorHAnsi" w:hAnsiTheme="majorHAnsi"/>
        </w:rPr>
        <w:fldChar w:fldCharType="separate"/>
      </w:r>
      <w:r w:rsidR="006C19FF" w:rsidRPr="00AA1417">
        <w:rPr>
          <w:rFonts w:asciiTheme="majorHAnsi" w:hAnsiTheme="majorHAnsi"/>
        </w:rPr>
        <w:t>Project Plan</w:t>
      </w:r>
      <w:r w:rsidR="004A2353" w:rsidRPr="00AA1417">
        <w:rPr>
          <w:rFonts w:asciiTheme="majorHAnsi" w:hAnsiTheme="majorHAnsi"/>
        </w:rPr>
        <w:fldChar w:fldCharType="end"/>
      </w:r>
    </w:p>
    <w:p w14:paraId="1C170051" w14:textId="6982AD71" w:rsidR="00DB7D0B" w:rsidRPr="00DB7D0B" w:rsidRDefault="00DB7D0B" w:rsidP="00DB7D0B">
      <w:pPr>
        <w:ind w:left="6480"/>
        <w:rPr>
          <w:b/>
          <w:bCs/>
        </w:rPr>
      </w:pPr>
      <w:r w:rsidRPr="00DB7D0B">
        <w:rPr>
          <w:b/>
          <w:bCs/>
        </w:rPr>
        <w:t xml:space="preserve">Team Name: </w:t>
      </w:r>
      <w:proofErr w:type="spellStart"/>
      <w:r w:rsidRPr="00DB7D0B">
        <w:rPr>
          <w:b/>
          <w:bCs/>
        </w:rPr>
        <w:t>TeamSaa</w:t>
      </w:r>
      <w:r>
        <w:rPr>
          <w:b/>
          <w:bCs/>
        </w:rPr>
        <w:t>S</w:t>
      </w:r>
      <w:proofErr w:type="spellEnd"/>
      <w:r>
        <w:rPr>
          <w:b/>
          <w:bCs/>
        </w:rPr>
        <w:t xml:space="preserve"> </w:t>
      </w:r>
      <w:r w:rsidRPr="00DB7D0B">
        <w:rPr>
          <w:b/>
          <w:bCs/>
        </w:rPr>
        <w:t>Akanksha Jaiswal</w:t>
      </w:r>
    </w:p>
    <w:p w14:paraId="42F432CB" w14:textId="57D9AC0A" w:rsidR="00DB7D0B" w:rsidRPr="00DB7D0B" w:rsidRDefault="00DB7D0B" w:rsidP="00DB7D0B">
      <w:pPr>
        <w:ind w:left="6480"/>
        <w:rPr>
          <w:b/>
          <w:bCs/>
        </w:rPr>
      </w:pPr>
      <w:r w:rsidRPr="00DB7D0B">
        <w:rPr>
          <w:b/>
          <w:bCs/>
        </w:rPr>
        <w:t>Jyothi H R</w:t>
      </w:r>
    </w:p>
    <w:p w14:paraId="54A9DEB0" w14:textId="6CB2F381" w:rsidR="00DB7D0B" w:rsidRPr="00DB7D0B" w:rsidRDefault="00DB7D0B" w:rsidP="00DB7D0B">
      <w:pPr>
        <w:ind w:left="6480"/>
        <w:rPr>
          <w:b/>
          <w:bCs/>
        </w:rPr>
      </w:pPr>
      <w:r w:rsidRPr="00DB7D0B">
        <w:rPr>
          <w:b/>
          <w:bCs/>
        </w:rPr>
        <w:t xml:space="preserve">Manasi </w:t>
      </w:r>
      <w:proofErr w:type="spellStart"/>
      <w:r w:rsidRPr="00DB7D0B">
        <w:rPr>
          <w:b/>
          <w:bCs/>
        </w:rPr>
        <w:t>Sadanand</w:t>
      </w:r>
      <w:proofErr w:type="spellEnd"/>
      <w:r w:rsidRPr="00DB7D0B">
        <w:rPr>
          <w:b/>
          <w:bCs/>
        </w:rPr>
        <w:t xml:space="preserve"> Pai</w:t>
      </w:r>
    </w:p>
    <w:p w14:paraId="28349194" w14:textId="36A4B1F6" w:rsidR="00DB7D0B" w:rsidRPr="00DB7D0B" w:rsidRDefault="00DB7D0B" w:rsidP="00DB7D0B">
      <w:pPr>
        <w:ind w:left="6480"/>
        <w:rPr>
          <w:b/>
          <w:bCs/>
        </w:rPr>
      </w:pPr>
      <w:proofErr w:type="spellStart"/>
      <w:r w:rsidRPr="00DB7D0B">
        <w:rPr>
          <w:b/>
          <w:bCs/>
        </w:rPr>
        <w:t>Prarthana</w:t>
      </w:r>
      <w:proofErr w:type="spellEnd"/>
      <w:r w:rsidRPr="00DB7D0B">
        <w:rPr>
          <w:b/>
          <w:bCs/>
        </w:rPr>
        <w:t xml:space="preserve"> Hemanth</w:t>
      </w:r>
    </w:p>
    <w:p w14:paraId="5D034721" w14:textId="6C3AEFCB" w:rsidR="00633CBA" w:rsidRPr="00AA1417" w:rsidRDefault="00DB7D0B" w:rsidP="00DB7D0B">
      <w:pPr>
        <w:pStyle w:val="Title"/>
        <w:ind w:left="4320" w:firstLine="720"/>
        <w:outlineLvl w:val="0"/>
        <w:rPr>
          <w:rFonts w:asciiTheme="majorHAnsi" w:hAnsiTheme="majorHAnsi"/>
          <w:sz w:val="28"/>
        </w:rPr>
      </w:pPr>
      <w:r>
        <w:rPr>
          <w:rFonts w:asciiTheme="majorHAnsi" w:hAnsiTheme="majorHAnsi"/>
        </w:rPr>
        <w:t xml:space="preserve">   </w:t>
      </w:r>
      <w:r w:rsidR="00633CBA" w:rsidRPr="00AA1417">
        <w:rPr>
          <w:rFonts w:asciiTheme="majorHAnsi" w:hAnsiTheme="majorHAnsi"/>
          <w:sz w:val="28"/>
        </w:rPr>
        <w:t xml:space="preserve">Version </w:t>
      </w:r>
      <w:r w:rsidR="004A2353" w:rsidRPr="00AA1417">
        <w:rPr>
          <w:rFonts w:asciiTheme="majorHAnsi" w:hAnsiTheme="majorHAnsi"/>
        </w:rPr>
        <w:fldChar w:fldCharType="begin"/>
      </w:r>
      <w:r w:rsidR="004A2353" w:rsidRPr="00AA1417">
        <w:rPr>
          <w:rFonts w:asciiTheme="majorHAnsi" w:hAnsiTheme="majorHAnsi"/>
        </w:rPr>
        <w:instrText xml:space="preserve"> DOCPROPERTY "Version Number"  \* MERGEFORMAT </w:instrText>
      </w:r>
      <w:r w:rsidR="004A2353" w:rsidRPr="00AA1417">
        <w:rPr>
          <w:rFonts w:asciiTheme="majorHAnsi" w:hAnsiTheme="majorHAnsi"/>
        </w:rPr>
        <w:fldChar w:fldCharType="separate"/>
      </w:r>
      <w:r w:rsidR="00633CBA" w:rsidRPr="00AA1417">
        <w:rPr>
          <w:rFonts w:asciiTheme="majorHAnsi" w:hAnsiTheme="majorHAnsi"/>
          <w:sz w:val="28"/>
        </w:rPr>
        <w:t>1.0</w:t>
      </w:r>
      <w:r w:rsidR="004A2353" w:rsidRPr="00AA1417">
        <w:rPr>
          <w:rFonts w:asciiTheme="majorHAnsi" w:hAnsiTheme="majorHAnsi"/>
          <w:sz w:val="28"/>
        </w:rPr>
        <w:fldChar w:fldCharType="end"/>
      </w:r>
    </w:p>
    <w:p w14:paraId="61CCA68F" w14:textId="77777777" w:rsidR="00633CBA" w:rsidRPr="00AA1417" w:rsidRDefault="00633CBA">
      <w:pPr>
        <w:rPr>
          <w:rFonts w:asciiTheme="majorHAnsi" w:hAnsiTheme="majorHAnsi"/>
        </w:rPr>
      </w:pPr>
    </w:p>
    <w:p w14:paraId="031EB988" w14:textId="77777777" w:rsidR="00633CBA" w:rsidRPr="00AA1417" w:rsidRDefault="00633CBA">
      <w:pPr>
        <w:pStyle w:val="BodyText"/>
        <w:rPr>
          <w:rFonts w:asciiTheme="majorHAnsi" w:hAnsiTheme="majorHAnsi"/>
        </w:rPr>
      </w:pPr>
    </w:p>
    <w:p w14:paraId="4CC05A5E" w14:textId="77777777"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14:paraId="0A579854"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19C347A8" w14:textId="77777777">
        <w:tc>
          <w:tcPr>
            <w:tcW w:w="2304" w:type="dxa"/>
          </w:tcPr>
          <w:p w14:paraId="5D7B8044"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65F4A1EB"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74F49FD1"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67A400E5"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48F5CB6F"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3A0B22C" w14:textId="64B6363F" w:rsidR="00633CBA" w:rsidRPr="00AA1417" w:rsidRDefault="00DB7D0B">
            <w:pPr>
              <w:pStyle w:val="Tabletext"/>
              <w:rPr>
                <w:rFonts w:asciiTheme="majorHAnsi" w:hAnsiTheme="majorHAnsi"/>
              </w:rPr>
            </w:pPr>
            <w:r>
              <w:rPr>
                <w:rFonts w:asciiTheme="majorHAnsi" w:hAnsiTheme="majorHAnsi"/>
              </w:rPr>
              <w:t>04/22/2020</w:t>
            </w:r>
          </w:p>
        </w:tc>
        <w:tc>
          <w:tcPr>
            <w:tcW w:w="1152" w:type="dxa"/>
            <w:tcBorders>
              <w:top w:val="single" w:sz="6" w:space="0" w:color="auto"/>
              <w:left w:val="single" w:sz="6" w:space="0" w:color="auto"/>
              <w:bottom w:val="single" w:sz="6" w:space="0" w:color="auto"/>
              <w:right w:val="single" w:sz="6" w:space="0" w:color="auto"/>
            </w:tcBorders>
          </w:tcPr>
          <w:p w14:paraId="76E04063" w14:textId="4AFF9676" w:rsidR="00633CBA" w:rsidRPr="00AA1417" w:rsidRDefault="00DB7D0B">
            <w:pPr>
              <w:pStyle w:val="Tabletext"/>
              <w:rPr>
                <w:rFonts w:asciiTheme="majorHAnsi" w:hAnsiTheme="majorHAnsi"/>
              </w:rPr>
            </w:pPr>
            <w:r>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1413004B" w14:textId="71F7AD4A" w:rsidR="00633CBA" w:rsidRPr="00AA1417" w:rsidRDefault="00DB7D0B">
            <w:pPr>
              <w:pStyle w:val="Tabletext"/>
              <w:rPr>
                <w:rFonts w:asciiTheme="majorHAnsi" w:hAnsiTheme="majorHAnsi"/>
              </w:rPr>
            </w:pPr>
            <w:r>
              <w:rPr>
                <w:rFonts w:asciiTheme="majorHAnsi" w:hAnsiTheme="majorHAnsi"/>
              </w:rPr>
              <w:t>Initial Draft</w:t>
            </w:r>
          </w:p>
        </w:tc>
        <w:tc>
          <w:tcPr>
            <w:tcW w:w="2304" w:type="dxa"/>
            <w:tcBorders>
              <w:top w:val="single" w:sz="6" w:space="0" w:color="auto"/>
              <w:left w:val="single" w:sz="6" w:space="0" w:color="auto"/>
              <w:bottom w:val="single" w:sz="6" w:space="0" w:color="auto"/>
              <w:right w:val="single" w:sz="6" w:space="0" w:color="auto"/>
            </w:tcBorders>
          </w:tcPr>
          <w:p w14:paraId="37FEE722" w14:textId="3C1FCABF" w:rsidR="00633CBA" w:rsidRPr="00AA1417" w:rsidRDefault="00DB7D0B">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390BC68B" w14:textId="77777777">
        <w:tc>
          <w:tcPr>
            <w:tcW w:w="2304" w:type="dxa"/>
          </w:tcPr>
          <w:p w14:paraId="188A3120" w14:textId="77777777" w:rsidR="00633CBA" w:rsidRPr="00AA1417" w:rsidRDefault="00633CBA">
            <w:pPr>
              <w:pStyle w:val="Tabletext"/>
              <w:rPr>
                <w:rFonts w:asciiTheme="majorHAnsi" w:hAnsiTheme="majorHAnsi"/>
              </w:rPr>
            </w:pPr>
          </w:p>
        </w:tc>
        <w:tc>
          <w:tcPr>
            <w:tcW w:w="1152" w:type="dxa"/>
          </w:tcPr>
          <w:p w14:paraId="088B5D43" w14:textId="77777777" w:rsidR="00633CBA" w:rsidRPr="00AA1417" w:rsidRDefault="00633CBA">
            <w:pPr>
              <w:pStyle w:val="Tabletext"/>
              <w:rPr>
                <w:rFonts w:asciiTheme="majorHAnsi" w:hAnsiTheme="majorHAnsi"/>
              </w:rPr>
            </w:pPr>
          </w:p>
        </w:tc>
        <w:tc>
          <w:tcPr>
            <w:tcW w:w="3744" w:type="dxa"/>
          </w:tcPr>
          <w:p w14:paraId="65859580" w14:textId="77777777" w:rsidR="00633CBA" w:rsidRPr="00AA1417" w:rsidRDefault="00633CBA">
            <w:pPr>
              <w:pStyle w:val="Tabletext"/>
              <w:rPr>
                <w:rFonts w:asciiTheme="majorHAnsi" w:hAnsiTheme="majorHAnsi"/>
              </w:rPr>
            </w:pPr>
          </w:p>
        </w:tc>
        <w:tc>
          <w:tcPr>
            <w:tcW w:w="2304" w:type="dxa"/>
          </w:tcPr>
          <w:p w14:paraId="50C53840" w14:textId="77777777" w:rsidR="00633CBA" w:rsidRPr="00AA1417" w:rsidRDefault="00633CBA">
            <w:pPr>
              <w:pStyle w:val="Tabletext"/>
              <w:rPr>
                <w:rFonts w:asciiTheme="majorHAnsi" w:hAnsiTheme="majorHAnsi"/>
              </w:rPr>
            </w:pPr>
          </w:p>
        </w:tc>
      </w:tr>
      <w:tr w:rsidR="00633CBA" w:rsidRPr="00AA1417" w14:paraId="3BFF207B" w14:textId="77777777">
        <w:tc>
          <w:tcPr>
            <w:tcW w:w="2304" w:type="dxa"/>
          </w:tcPr>
          <w:p w14:paraId="13CC8D6D" w14:textId="77777777" w:rsidR="00633CBA" w:rsidRPr="00AA1417" w:rsidRDefault="00633CBA">
            <w:pPr>
              <w:pStyle w:val="Tabletext"/>
              <w:rPr>
                <w:rFonts w:asciiTheme="majorHAnsi" w:hAnsiTheme="majorHAnsi"/>
              </w:rPr>
            </w:pPr>
          </w:p>
        </w:tc>
        <w:tc>
          <w:tcPr>
            <w:tcW w:w="1152" w:type="dxa"/>
          </w:tcPr>
          <w:p w14:paraId="295A5AA7" w14:textId="77777777" w:rsidR="00633CBA" w:rsidRPr="00AA1417" w:rsidRDefault="00633CBA">
            <w:pPr>
              <w:pStyle w:val="Tabletext"/>
              <w:rPr>
                <w:rFonts w:asciiTheme="majorHAnsi" w:hAnsiTheme="majorHAnsi"/>
              </w:rPr>
            </w:pPr>
          </w:p>
        </w:tc>
        <w:tc>
          <w:tcPr>
            <w:tcW w:w="3744" w:type="dxa"/>
          </w:tcPr>
          <w:p w14:paraId="0A547A29" w14:textId="77777777" w:rsidR="00633CBA" w:rsidRPr="00AA1417" w:rsidRDefault="00633CBA">
            <w:pPr>
              <w:pStyle w:val="Tabletext"/>
              <w:rPr>
                <w:rFonts w:asciiTheme="majorHAnsi" w:hAnsiTheme="majorHAnsi"/>
              </w:rPr>
            </w:pPr>
          </w:p>
        </w:tc>
        <w:tc>
          <w:tcPr>
            <w:tcW w:w="2304" w:type="dxa"/>
          </w:tcPr>
          <w:p w14:paraId="65DF20ED" w14:textId="77777777" w:rsidR="00633CBA" w:rsidRPr="00AA1417" w:rsidRDefault="00633CBA">
            <w:pPr>
              <w:pStyle w:val="Tabletext"/>
              <w:rPr>
                <w:rFonts w:asciiTheme="majorHAnsi" w:hAnsiTheme="majorHAnsi"/>
              </w:rPr>
            </w:pPr>
          </w:p>
        </w:tc>
      </w:tr>
      <w:tr w:rsidR="00633CBA" w:rsidRPr="00AA1417" w14:paraId="1432A7EF" w14:textId="77777777">
        <w:tc>
          <w:tcPr>
            <w:tcW w:w="2304" w:type="dxa"/>
          </w:tcPr>
          <w:p w14:paraId="458DD63D" w14:textId="77777777" w:rsidR="00633CBA" w:rsidRPr="00AA1417" w:rsidRDefault="00633CBA">
            <w:pPr>
              <w:pStyle w:val="Tabletext"/>
              <w:rPr>
                <w:rFonts w:asciiTheme="majorHAnsi" w:hAnsiTheme="majorHAnsi"/>
              </w:rPr>
            </w:pPr>
          </w:p>
        </w:tc>
        <w:tc>
          <w:tcPr>
            <w:tcW w:w="1152" w:type="dxa"/>
          </w:tcPr>
          <w:p w14:paraId="6D60CDE8" w14:textId="77777777" w:rsidR="00633CBA" w:rsidRPr="00AA1417" w:rsidRDefault="00633CBA">
            <w:pPr>
              <w:pStyle w:val="Tabletext"/>
              <w:rPr>
                <w:rFonts w:asciiTheme="majorHAnsi" w:hAnsiTheme="majorHAnsi"/>
              </w:rPr>
            </w:pPr>
          </w:p>
        </w:tc>
        <w:tc>
          <w:tcPr>
            <w:tcW w:w="3744" w:type="dxa"/>
          </w:tcPr>
          <w:p w14:paraId="35C81EC4" w14:textId="77777777" w:rsidR="00633CBA" w:rsidRPr="00AA1417" w:rsidRDefault="00633CBA">
            <w:pPr>
              <w:rPr>
                <w:rFonts w:asciiTheme="majorHAnsi" w:hAnsiTheme="majorHAnsi"/>
              </w:rPr>
            </w:pPr>
          </w:p>
        </w:tc>
        <w:tc>
          <w:tcPr>
            <w:tcW w:w="2304" w:type="dxa"/>
          </w:tcPr>
          <w:p w14:paraId="595104D1" w14:textId="77777777" w:rsidR="00633CBA" w:rsidRPr="00AA1417" w:rsidRDefault="00633CBA">
            <w:pPr>
              <w:pStyle w:val="Tabletext"/>
              <w:rPr>
                <w:rFonts w:asciiTheme="majorHAnsi" w:hAnsiTheme="majorHAnsi"/>
              </w:rPr>
            </w:pPr>
          </w:p>
        </w:tc>
      </w:tr>
    </w:tbl>
    <w:p w14:paraId="766145C7" w14:textId="77777777" w:rsidR="00633CBA" w:rsidRPr="00AA1417" w:rsidRDefault="00633CBA">
      <w:pPr>
        <w:rPr>
          <w:rFonts w:asciiTheme="majorHAnsi" w:hAnsiTheme="majorHAnsi"/>
        </w:rPr>
      </w:pPr>
    </w:p>
    <w:p w14:paraId="0CBEC7DA"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2F32792F" w14:textId="300F3973" w:rsidR="00132B2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132B2C" w:rsidRPr="00D44B1A">
        <w:rPr>
          <w:rFonts w:asciiTheme="majorHAnsi" w:hAnsiTheme="majorHAnsi"/>
          <w:noProof/>
        </w:rPr>
        <w:t>1.</w:t>
      </w:r>
      <w:r w:rsidR="00132B2C">
        <w:rPr>
          <w:rFonts w:asciiTheme="minorHAnsi" w:eastAsiaTheme="minorEastAsia" w:hAnsiTheme="minorHAnsi" w:cstheme="minorBidi"/>
          <w:noProof/>
        </w:rPr>
        <w:tab/>
      </w:r>
      <w:r w:rsidR="00132B2C" w:rsidRPr="00D44B1A">
        <w:rPr>
          <w:rFonts w:asciiTheme="majorHAnsi" w:hAnsiTheme="majorHAnsi"/>
          <w:noProof/>
        </w:rPr>
        <w:t>Introduction</w:t>
      </w:r>
      <w:r w:rsidR="00132B2C">
        <w:rPr>
          <w:noProof/>
        </w:rPr>
        <w:tab/>
      </w:r>
      <w:r w:rsidR="00132B2C">
        <w:rPr>
          <w:noProof/>
        </w:rPr>
        <w:fldChar w:fldCharType="begin"/>
      </w:r>
      <w:r w:rsidR="00132B2C">
        <w:rPr>
          <w:noProof/>
        </w:rPr>
        <w:instrText xml:space="preserve"> PAGEREF _Toc38451896 \h </w:instrText>
      </w:r>
      <w:r w:rsidR="00132B2C">
        <w:rPr>
          <w:noProof/>
        </w:rPr>
      </w:r>
      <w:r w:rsidR="00132B2C">
        <w:rPr>
          <w:noProof/>
        </w:rPr>
        <w:fldChar w:fldCharType="separate"/>
      </w:r>
      <w:r w:rsidR="00132B2C">
        <w:rPr>
          <w:noProof/>
        </w:rPr>
        <w:t>4</w:t>
      </w:r>
      <w:r w:rsidR="00132B2C">
        <w:rPr>
          <w:noProof/>
        </w:rPr>
        <w:fldChar w:fldCharType="end"/>
      </w:r>
    </w:p>
    <w:p w14:paraId="3E5FC5E8" w14:textId="4BC5D308" w:rsidR="00132B2C" w:rsidRDefault="00132B2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_Toc38451897 \h </w:instrText>
      </w:r>
      <w:r>
        <w:rPr>
          <w:noProof/>
        </w:rPr>
      </w:r>
      <w:r>
        <w:rPr>
          <w:noProof/>
        </w:rPr>
        <w:fldChar w:fldCharType="separate"/>
      </w:r>
      <w:r>
        <w:rPr>
          <w:noProof/>
        </w:rPr>
        <w:t>4</w:t>
      </w:r>
      <w:r>
        <w:rPr>
          <w:noProof/>
        </w:rPr>
        <w:fldChar w:fldCharType="end"/>
      </w:r>
    </w:p>
    <w:p w14:paraId="7B383A35" w14:textId="2B3C5F60" w:rsidR="00132B2C" w:rsidRDefault="00132B2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_Toc38451898 \h </w:instrText>
      </w:r>
      <w:r>
        <w:rPr>
          <w:noProof/>
        </w:rPr>
      </w:r>
      <w:r>
        <w:rPr>
          <w:noProof/>
        </w:rPr>
        <w:fldChar w:fldCharType="separate"/>
      </w:r>
      <w:r>
        <w:rPr>
          <w:noProof/>
        </w:rPr>
        <w:t>4</w:t>
      </w:r>
      <w:r>
        <w:rPr>
          <w:noProof/>
        </w:rPr>
        <w:fldChar w:fldCharType="end"/>
      </w:r>
    </w:p>
    <w:p w14:paraId="371DF6CB" w14:textId="368D1C0B" w:rsidR="00132B2C" w:rsidRDefault="00132B2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_Toc38451899 \h </w:instrText>
      </w:r>
      <w:r>
        <w:rPr>
          <w:noProof/>
        </w:rPr>
      </w:r>
      <w:r>
        <w:rPr>
          <w:noProof/>
        </w:rPr>
        <w:fldChar w:fldCharType="separate"/>
      </w:r>
      <w:r>
        <w:rPr>
          <w:noProof/>
        </w:rPr>
        <w:t>4</w:t>
      </w:r>
      <w:r>
        <w:rPr>
          <w:noProof/>
        </w:rPr>
        <w:fldChar w:fldCharType="end"/>
      </w:r>
    </w:p>
    <w:p w14:paraId="1391A72F" w14:textId="2C741C58" w:rsidR="00132B2C" w:rsidRDefault="00132B2C">
      <w:pPr>
        <w:pStyle w:val="TOC2"/>
        <w:tabs>
          <w:tab w:val="left" w:pos="1100"/>
        </w:tabs>
        <w:rPr>
          <w:rFonts w:asciiTheme="minorHAnsi" w:eastAsiaTheme="minorEastAsia" w:hAnsiTheme="minorHAnsi" w:cstheme="minorBidi"/>
          <w:noProof/>
        </w:rPr>
      </w:pPr>
      <w:r w:rsidRPr="00D44B1A">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_Toc38451900 \h </w:instrText>
      </w:r>
      <w:r>
        <w:rPr>
          <w:noProof/>
        </w:rPr>
      </w:r>
      <w:r>
        <w:rPr>
          <w:noProof/>
        </w:rPr>
        <w:fldChar w:fldCharType="separate"/>
      </w:r>
      <w:r>
        <w:rPr>
          <w:noProof/>
        </w:rPr>
        <w:t>4</w:t>
      </w:r>
      <w:r>
        <w:rPr>
          <w:noProof/>
        </w:rPr>
        <w:fldChar w:fldCharType="end"/>
      </w:r>
    </w:p>
    <w:p w14:paraId="55C77CF5" w14:textId="497F268C" w:rsidR="00132B2C" w:rsidRDefault="00132B2C">
      <w:pPr>
        <w:pStyle w:val="TOC3"/>
        <w:rPr>
          <w:rFonts w:asciiTheme="minorHAnsi" w:eastAsiaTheme="minorEastAsia" w:hAnsiTheme="minorHAnsi" w:cstheme="minorBidi"/>
          <w:noProof/>
        </w:rPr>
      </w:pPr>
      <w:r w:rsidRPr="00D44B1A">
        <w:rPr>
          <w:rFonts w:asciiTheme="majorHAnsi" w:eastAsia="Arial Unicode MS" w:hAnsiTheme="majorHAnsi"/>
          <w:noProof/>
        </w:rPr>
        <w:t>1.4.1</w:t>
      </w:r>
      <w:r>
        <w:rPr>
          <w:rFonts w:asciiTheme="minorHAnsi" w:eastAsiaTheme="minorEastAsia" w:hAnsiTheme="minorHAnsi" w:cstheme="minorBidi"/>
          <w:noProof/>
        </w:rPr>
        <w:tab/>
      </w:r>
      <w:r w:rsidRPr="00D44B1A">
        <w:rPr>
          <w:rFonts w:asciiTheme="majorHAnsi" w:hAnsiTheme="majorHAnsi"/>
          <w:noProof/>
        </w:rPr>
        <w:t>Definitions</w:t>
      </w:r>
      <w:r>
        <w:rPr>
          <w:noProof/>
        </w:rPr>
        <w:tab/>
      </w:r>
      <w:r>
        <w:rPr>
          <w:noProof/>
        </w:rPr>
        <w:fldChar w:fldCharType="begin"/>
      </w:r>
      <w:r>
        <w:rPr>
          <w:noProof/>
        </w:rPr>
        <w:instrText xml:space="preserve"> PAGEREF _Toc38451901 \h </w:instrText>
      </w:r>
      <w:r>
        <w:rPr>
          <w:noProof/>
        </w:rPr>
      </w:r>
      <w:r>
        <w:rPr>
          <w:noProof/>
        </w:rPr>
        <w:fldChar w:fldCharType="separate"/>
      </w:r>
      <w:r>
        <w:rPr>
          <w:noProof/>
        </w:rPr>
        <w:t>4</w:t>
      </w:r>
      <w:r>
        <w:rPr>
          <w:noProof/>
        </w:rPr>
        <w:fldChar w:fldCharType="end"/>
      </w:r>
    </w:p>
    <w:p w14:paraId="61119666" w14:textId="747BB00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2.</w:t>
      </w:r>
      <w:r>
        <w:rPr>
          <w:rFonts w:asciiTheme="minorHAnsi" w:eastAsiaTheme="minorEastAsia" w:hAnsiTheme="minorHAnsi" w:cstheme="minorBidi"/>
          <w:noProof/>
        </w:rPr>
        <w:tab/>
      </w:r>
      <w:r w:rsidRPr="00D44B1A">
        <w:rPr>
          <w:rFonts w:asciiTheme="majorHAnsi" w:hAnsiTheme="majorHAnsi"/>
          <w:noProof/>
        </w:rPr>
        <w:t>Background and Objectives</w:t>
      </w:r>
      <w:r>
        <w:rPr>
          <w:noProof/>
        </w:rPr>
        <w:tab/>
      </w:r>
      <w:r>
        <w:rPr>
          <w:noProof/>
        </w:rPr>
        <w:fldChar w:fldCharType="begin"/>
      </w:r>
      <w:r>
        <w:rPr>
          <w:noProof/>
        </w:rPr>
        <w:instrText xml:space="preserve"> PAGEREF _Toc38451902 \h </w:instrText>
      </w:r>
      <w:r>
        <w:rPr>
          <w:noProof/>
        </w:rPr>
      </w:r>
      <w:r>
        <w:rPr>
          <w:noProof/>
        </w:rPr>
        <w:fldChar w:fldCharType="separate"/>
      </w:r>
      <w:r>
        <w:rPr>
          <w:noProof/>
        </w:rPr>
        <w:t>5</w:t>
      </w:r>
      <w:r>
        <w:rPr>
          <w:noProof/>
        </w:rPr>
        <w:fldChar w:fldCharType="end"/>
      </w:r>
    </w:p>
    <w:p w14:paraId="7AC3A742" w14:textId="23ED30BA"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3.</w:t>
      </w:r>
      <w:r>
        <w:rPr>
          <w:rFonts w:asciiTheme="minorHAnsi" w:eastAsiaTheme="minorEastAsia" w:hAnsiTheme="minorHAnsi" w:cstheme="minorBidi"/>
          <w:noProof/>
        </w:rPr>
        <w:tab/>
      </w:r>
      <w:r w:rsidRPr="00D44B1A">
        <w:rPr>
          <w:rFonts w:asciiTheme="majorHAnsi" w:hAnsiTheme="majorHAnsi"/>
          <w:noProof/>
        </w:rPr>
        <w:t>Architecture &amp; High Level Design</w:t>
      </w:r>
      <w:r>
        <w:rPr>
          <w:noProof/>
        </w:rPr>
        <w:tab/>
      </w:r>
      <w:r>
        <w:rPr>
          <w:noProof/>
        </w:rPr>
        <w:fldChar w:fldCharType="begin"/>
      </w:r>
      <w:r>
        <w:rPr>
          <w:noProof/>
        </w:rPr>
        <w:instrText xml:space="preserve"> PAGEREF _Toc38451903 \h </w:instrText>
      </w:r>
      <w:r>
        <w:rPr>
          <w:noProof/>
        </w:rPr>
      </w:r>
      <w:r>
        <w:rPr>
          <w:noProof/>
        </w:rPr>
        <w:fldChar w:fldCharType="separate"/>
      </w:r>
      <w:r>
        <w:rPr>
          <w:noProof/>
        </w:rPr>
        <w:t>5</w:t>
      </w:r>
      <w:r>
        <w:rPr>
          <w:noProof/>
        </w:rPr>
        <w:fldChar w:fldCharType="end"/>
      </w:r>
    </w:p>
    <w:p w14:paraId="3EF497DF" w14:textId="6C36234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4.</w:t>
      </w:r>
      <w:r>
        <w:rPr>
          <w:rFonts w:asciiTheme="minorHAnsi" w:eastAsiaTheme="minorEastAsia" w:hAnsiTheme="minorHAnsi" w:cstheme="minorBidi"/>
          <w:noProof/>
        </w:rPr>
        <w:tab/>
      </w:r>
      <w:r w:rsidRPr="00D44B1A">
        <w:rPr>
          <w:rFonts w:asciiTheme="majorHAnsi" w:hAnsiTheme="majorHAnsi"/>
          <w:noProof/>
        </w:rPr>
        <w:t>Organization</w:t>
      </w:r>
      <w:r>
        <w:rPr>
          <w:noProof/>
        </w:rPr>
        <w:tab/>
      </w:r>
      <w:r>
        <w:rPr>
          <w:noProof/>
        </w:rPr>
        <w:fldChar w:fldCharType="begin"/>
      </w:r>
      <w:r>
        <w:rPr>
          <w:noProof/>
        </w:rPr>
        <w:instrText xml:space="preserve"> PAGEREF _Toc38451904 \h </w:instrText>
      </w:r>
      <w:r>
        <w:rPr>
          <w:noProof/>
        </w:rPr>
      </w:r>
      <w:r>
        <w:rPr>
          <w:noProof/>
        </w:rPr>
        <w:fldChar w:fldCharType="separate"/>
      </w:r>
      <w:r>
        <w:rPr>
          <w:noProof/>
        </w:rPr>
        <w:t>5</w:t>
      </w:r>
      <w:r>
        <w:rPr>
          <w:noProof/>
        </w:rPr>
        <w:fldChar w:fldCharType="end"/>
      </w:r>
    </w:p>
    <w:p w14:paraId="48731A75" w14:textId="2A9572B7" w:rsidR="00132B2C" w:rsidRDefault="00132B2C">
      <w:pPr>
        <w:pStyle w:val="TOC2"/>
        <w:tabs>
          <w:tab w:val="left" w:pos="1100"/>
        </w:tabs>
        <w:rPr>
          <w:rFonts w:asciiTheme="minorHAnsi" w:eastAsiaTheme="minorEastAsia" w:hAnsiTheme="minorHAnsi" w:cstheme="minorBidi"/>
          <w:noProof/>
        </w:rPr>
      </w:pPr>
      <w:r w:rsidRPr="00D44B1A">
        <w:rPr>
          <w:i/>
          <w:noProof/>
        </w:rPr>
        <w:t>4.1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_Toc38451905 \h </w:instrText>
      </w:r>
      <w:r>
        <w:rPr>
          <w:noProof/>
        </w:rPr>
      </w:r>
      <w:r>
        <w:rPr>
          <w:noProof/>
        </w:rPr>
        <w:fldChar w:fldCharType="separate"/>
      </w:r>
      <w:r>
        <w:rPr>
          <w:noProof/>
        </w:rPr>
        <w:t>5</w:t>
      </w:r>
      <w:r>
        <w:rPr>
          <w:noProof/>
        </w:rPr>
        <w:fldChar w:fldCharType="end"/>
      </w:r>
    </w:p>
    <w:p w14:paraId="02CAC92F" w14:textId="5861B656" w:rsidR="00132B2C" w:rsidRDefault="00132B2C">
      <w:pPr>
        <w:pStyle w:val="TOC2"/>
        <w:tabs>
          <w:tab w:val="left" w:pos="110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_Toc38451906 \h </w:instrText>
      </w:r>
      <w:r>
        <w:rPr>
          <w:noProof/>
        </w:rPr>
      </w:r>
      <w:r>
        <w:rPr>
          <w:noProof/>
        </w:rPr>
        <w:fldChar w:fldCharType="separate"/>
      </w:r>
      <w:r>
        <w:rPr>
          <w:noProof/>
        </w:rPr>
        <w:t>6</w:t>
      </w:r>
      <w:r>
        <w:rPr>
          <w:noProof/>
        </w:rPr>
        <w:fldChar w:fldCharType="end"/>
      </w:r>
    </w:p>
    <w:p w14:paraId="3894B8E9" w14:textId="7820331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5.</w:t>
      </w:r>
      <w:r>
        <w:rPr>
          <w:rFonts w:asciiTheme="minorHAnsi" w:eastAsiaTheme="minorEastAsia" w:hAnsiTheme="minorHAnsi" w:cstheme="minorBidi"/>
          <w:noProof/>
        </w:rPr>
        <w:tab/>
      </w:r>
      <w:r w:rsidRPr="00D44B1A">
        <w:rPr>
          <w:rFonts w:asciiTheme="majorHAnsi" w:hAnsiTheme="majorHAnsi"/>
          <w:noProof/>
        </w:rPr>
        <w:t>Development process</w:t>
      </w:r>
      <w:r>
        <w:rPr>
          <w:noProof/>
        </w:rPr>
        <w:tab/>
      </w:r>
      <w:r>
        <w:rPr>
          <w:noProof/>
        </w:rPr>
        <w:fldChar w:fldCharType="begin"/>
      </w:r>
      <w:r>
        <w:rPr>
          <w:noProof/>
        </w:rPr>
        <w:instrText xml:space="preserve"> PAGEREF _Toc38451907 \h </w:instrText>
      </w:r>
      <w:r>
        <w:rPr>
          <w:noProof/>
        </w:rPr>
      </w:r>
      <w:r>
        <w:rPr>
          <w:noProof/>
        </w:rPr>
        <w:fldChar w:fldCharType="separate"/>
      </w:r>
      <w:r>
        <w:rPr>
          <w:noProof/>
        </w:rPr>
        <w:t>6</w:t>
      </w:r>
      <w:r>
        <w:rPr>
          <w:noProof/>
        </w:rPr>
        <w:fldChar w:fldCharType="end"/>
      </w:r>
    </w:p>
    <w:p w14:paraId="3C869C43" w14:textId="4F5344A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6.</w:t>
      </w:r>
      <w:r>
        <w:rPr>
          <w:rFonts w:asciiTheme="minorHAnsi" w:eastAsiaTheme="minorEastAsia" w:hAnsiTheme="minorHAnsi" w:cstheme="minorBidi"/>
          <w:noProof/>
        </w:rPr>
        <w:tab/>
      </w:r>
      <w:r w:rsidRPr="00D44B1A">
        <w:rPr>
          <w:rFonts w:asciiTheme="majorHAnsi" w:hAnsiTheme="majorHAnsi"/>
          <w:noProof/>
        </w:rPr>
        <w:t>Project risks</w:t>
      </w:r>
      <w:r>
        <w:rPr>
          <w:noProof/>
        </w:rPr>
        <w:tab/>
      </w:r>
      <w:r>
        <w:rPr>
          <w:noProof/>
        </w:rPr>
        <w:fldChar w:fldCharType="begin"/>
      </w:r>
      <w:r>
        <w:rPr>
          <w:noProof/>
        </w:rPr>
        <w:instrText xml:space="preserve"> PAGEREF _Toc38451908 \h </w:instrText>
      </w:r>
      <w:r>
        <w:rPr>
          <w:noProof/>
        </w:rPr>
      </w:r>
      <w:r>
        <w:rPr>
          <w:noProof/>
        </w:rPr>
        <w:fldChar w:fldCharType="separate"/>
      </w:r>
      <w:r>
        <w:rPr>
          <w:noProof/>
        </w:rPr>
        <w:t>6</w:t>
      </w:r>
      <w:r>
        <w:rPr>
          <w:noProof/>
        </w:rPr>
        <w:fldChar w:fldCharType="end"/>
      </w:r>
    </w:p>
    <w:p w14:paraId="13258A1D" w14:textId="329F1E1E"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7.</w:t>
      </w:r>
      <w:r>
        <w:rPr>
          <w:rFonts w:asciiTheme="minorHAnsi" w:eastAsiaTheme="minorEastAsia" w:hAnsiTheme="minorHAnsi" w:cstheme="minorBidi"/>
          <w:noProof/>
        </w:rPr>
        <w:tab/>
      </w:r>
      <w:r w:rsidRPr="00D44B1A">
        <w:rPr>
          <w:rFonts w:asciiTheme="majorHAnsi" w:hAnsiTheme="majorHAnsi"/>
          <w:noProof/>
        </w:rPr>
        <w:t>Communication</w:t>
      </w:r>
      <w:r>
        <w:rPr>
          <w:noProof/>
        </w:rPr>
        <w:tab/>
      </w:r>
      <w:r>
        <w:rPr>
          <w:noProof/>
        </w:rPr>
        <w:fldChar w:fldCharType="begin"/>
      </w:r>
      <w:r>
        <w:rPr>
          <w:noProof/>
        </w:rPr>
        <w:instrText xml:space="preserve"> PAGEREF _Toc38451909 \h </w:instrText>
      </w:r>
      <w:r>
        <w:rPr>
          <w:noProof/>
        </w:rPr>
      </w:r>
      <w:r>
        <w:rPr>
          <w:noProof/>
        </w:rPr>
        <w:fldChar w:fldCharType="separate"/>
      </w:r>
      <w:r>
        <w:rPr>
          <w:noProof/>
        </w:rPr>
        <w:t>7</w:t>
      </w:r>
      <w:r>
        <w:rPr>
          <w:noProof/>
        </w:rPr>
        <w:fldChar w:fldCharType="end"/>
      </w:r>
    </w:p>
    <w:p w14:paraId="223030DC" w14:textId="03228CB0" w:rsidR="00132B2C" w:rsidRDefault="00132B2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Collaboration</w:t>
      </w:r>
      <w:r>
        <w:rPr>
          <w:noProof/>
        </w:rPr>
        <w:tab/>
      </w:r>
      <w:r>
        <w:rPr>
          <w:noProof/>
        </w:rPr>
        <w:fldChar w:fldCharType="begin"/>
      </w:r>
      <w:r>
        <w:rPr>
          <w:noProof/>
        </w:rPr>
        <w:instrText xml:space="preserve"> PAGEREF _Toc38451910 \h </w:instrText>
      </w:r>
      <w:r>
        <w:rPr>
          <w:noProof/>
        </w:rPr>
      </w:r>
      <w:r>
        <w:rPr>
          <w:noProof/>
        </w:rPr>
        <w:fldChar w:fldCharType="separate"/>
      </w:r>
      <w:r>
        <w:rPr>
          <w:noProof/>
        </w:rPr>
        <w:t>7</w:t>
      </w:r>
      <w:r>
        <w:rPr>
          <w:noProof/>
        </w:rPr>
        <w:fldChar w:fldCharType="end"/>
      </w:r>
    </w:p>
    <w:p w14:paraId="2DCF35D9" w14:textId="4D125929" w:rsidR="00132B2C" w:rsidRDefault="00132B2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_Toc38451911 \h </w:instrText>
      </w:r>
      <w:r>
        <w:rPr>
          <w:noProof/>
        </w:rPr>
      </w:r>
      <w:r>
        <w:rPr>
          <w:noProof/>
        </w:rPr>
        <w:fldChar w:fldCharType="separate"/>
      </w:r>
      <w:r>
        <w:rPr>
          <w:noProof/>
        </w:rPr>
        <w:t>7</w:t>
      </w:r>
      <w:r>
        <w:rPr>
          <w:noProof/>
        </w:rPr>
        <w:fldChar w:fldCharType="end"/>
      </w:r>
    </w:p>
    <w:p w14:paraId="01519C14" w14:textId="4129DAF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8.</w:t>
      </w:r>
      <w:r>
        <w:rPr>
          <w:rFonts w:asciiTheme="minorHAnsi" w:eastAsiaTheme="minorEastAsia" w:hAnsiTheme="minorHAnsi" w:cstheme="minorBidi"/>
          <w:noProof/>
        </w:rPr>
        <w:tab/>
      </w:r>
      <w:r w:rsidRPr="00D44B1A">
        <w:rPr>
          <w:rFonts w:asciiTheme="majorHAnsi" w:hAnsiTheme="majorHAnsi"/>
          <w:noProof/>
        </w:rPr>
        <w:t>Project plan</w:t>
      </w:r>
      <w:r>
        <w:rPr>
          <w:noProof/>
        </w:rPr>
        <w:tab/>
      </w:r>
      <w:r>
        <w:rPr>
          <w:noProof/>
        </w:rPr>
        <w:fldChar w:fldCharType="begin"/>
      </w:r>
      <w:r>
        <w:rPr>
          <w:noProof/>
        </w:rPr>
        <w:instrText xml:space="preserve"> PAGEREF _Toc38451912 \h </w:instrText>
      </w:r>
      <w:r>
        <w:rPr>
          <w:noProof/>
        </w:rPr>
      </w:r>
      <w:r>
        <w:rPr>
          <w:noProof/>
        </w:rPr>
        <w:fldChar w:fldCharType="separate"/>
      </w:r>
      <w:r>
        <w:rPr>
          <w:noProof/>
        </w:rPr>
        <w:t>7</w:t>
      </w:r>
      <w:r>
        <w:rPr>
          <w:noProof/>
        </w:rPr>
        <w:fldChar w:fldCharType="end"/>
      </w:r>
    </w:p>
    <w:p w14:paraId="32DD615D" w14:textId="601E2D1E" w:rsidR="00132B2C" w:rsidRDefault="00132B2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_Toc38451913 \h </w:instrText>
      </w:r>
      <w:r>
        <w:rPr>
          <w:noProof/>
        </w:rPr>
      </w:r>
      <w:r>
        <w:rPr>
          <w:noProof/>
        </w:rPr>
        <w:fldChar w:fldCharType="separate"/>
      </w:r>
      <w:r>
        <w:rPr>
          <w:noProof/>
        </w:rPr>
        <w:t>7</w:t>
      </w:r>
      <w:r>
        <w:rPr>
          <w:noProof/>
        </w:rPr>
        <w:fldChar w:fldCharType="end"/>
      </w:r>
    </w:p>
    <w:p w14:paraId="71ED0C2B" w14:textId="60C4A455" w:rsidR="00132B2C" w:rsidRDefault="00132B2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_Toc38451914 \h </w:instrText>
      </w:r>
      <w:r>
        <w:rPr>
          <w:noProof/>
        </w:rPr>
      </w:r>
      <w:r>
        <w:rPr>
          <w:noProof/>
        </w:rPr>
        <w:fldChar w:fldCharType="separate"/>
      </w:r>
      <w:r>
        <w:rPr>
          <w:noProof/>
        </w:rPr>
        <w:t>8</w:t>
      </w:r>
      <w:r>
        <w:rPr>
          <w:noProof/>
        </w:rPr>
        <w:fldChar w:fldCharType="end"/>
      </w:r>
    </w:p>
    <w:p w14:paraId="2DF8BBBB" w14:textId="63D100DE" w:rsidR="00132B2C" w:rsidRDefault="00132B2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_Toc38451915 \h </w:instrText>
      </w:r>
      <w:r>
        <w:rPr>
          <w:noProof/>
        </w:rPr>
      </w:r>
      <w:r>
        <w:rPr>
          <w:noProof/>
        </w:rPr>
        <w:fldChar w:fldCharType="separate"/>
      </w:r>
      <w:r>
        <w:rPr>
          <w:noProof/>
        </w:rPr>
        <w:t>10</w:t>
      </w:r>
      <w:r>
        <w:rPr>
          <w:noProof/>
        </w:rPr>
        <w:fldChar w:fldCharType="end"/>
      </w:r>
    </w:p>
    <w:p w14:paraId="32819F43" w14:textId="3A46B898" w:rsidR="00633CBA" w:rsidRPr="00AA1417" w:rsidRDefault="002D28B4">
      <w:pPr>
        <w:rPr>
          <w:rFonts w:asciiTheme="majorHAnsi" w:hAnsiTheme="majorHAnsi"/>
        </w:rPr>
      </w:pPr>
      <w:r w:rsidRPr="00AA1417">
        <w:rPr>
          <w:rFonts w:asciiTheme="majorHAnsi" w:hAnsiTheme="majorHAnsi"/>
        </w:rPr>
        <w:fldChar w:fldCharType="end"/>
      </w:r>
    </w:p>
    <w:p w14:paraId="31C78EC1" w14:textId="77777777"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0" w:name="_Toc527861938"/>
      <w:bookmarkStart w:id="1" w:name="_Toc38451896"/>
      <w:bookmarkStart w:id="2" w:name="_Toc443819592"/>
      <w:r w:rsidRPr="00AA1417">
        <w:rPr>
          <w:rFonts w:asciiTheme="majorHAnsi" w:hAnsiTheme="majorHAnsi"/>
        </w:rPr>
        <w:lastRenderedPageBreak/>
        <w:t>Introduction</w:t>
      </w:r>
      <w:bookmarkEnd w:id="0"/>
      <w:bookmarkEnd w:id="1"/>
    </w:p>
    <w:p w14:paraId="4FBC4B8B" w14:textId="77777777" w:rsidR="001F6557" w:rsidRPr="00AA1417" w:rsidRDefault="001F6557" w:rsidP="001F6557">
      <w:pPr>
        <w:rPr>
          <w:rFonts w:asciiTheme="majorHAnsi" w:hAnsiTheme="majorHAnsi"/>
        </w:rPr>
      </w:pPr>
    </w:p>
    <w:p w14:paraId="05AAEDA4" w14:textId="77777777" w:rsidR="00633CBA" w:rsidRPr="00AA1417" w:rsidRDefault="00633CBA" w:rsidP="00983D8C">
      <w:pPr>
        <w:pStyle w:val="Heading2"/>
      </w:pPr>
      <w:bookmarkStart w:id="3" w:name="_Toc473279532"/>
      <w:bookmarkStart w:id="4" w:name="_Toc38451897"/>
      <w:bookmarkStart w:id="5" w:name="_Toc527861939"/>
      <w:r w:rsidRPr="00AA1417">
        <w:t>Purpose of this document</w:t>
      </w:r>
      <w:bookmarkEnd w:id="3"/>
      <w:bookmarkEnd w:id="4"/>
    </w:p>
    <w:p w14:paraId="096B4D66" w14:textId="59675B3E"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DB7D0B">
        <w:rPr>
          <w:rFonts w:asciiTheme="majorHAnsi" w:hAnsiTheme="majorHAnsi"/>
        </w:rPr>
        <w:t>StoreAssist,</w:t>
      </w:r>
      <w:r w:rsidRPr="00AA1417">
        <w:rPr>
          <w:rFonts w:asciiTheme="majorHAnsi" w:hAnsiTheme="majorHAnsi"/>
        </w:rPr>
        <w:t xml:space="preserve"> which is designed to </w:t>
      </w:r>
      <w:r w:rsidR="00DB7D0B">
        <w:rPr>
          <w:rFonts w:asciiTheme="majorHAnsi" w:hAnsiTheme="majorHAnsi"/>
        </w:rPr>
        <w:t>help employees working at large supermarkets or grocery shops in their day to day activities.</w:t>
      </w:r>
      <w:r w:rsidRPr="00AA1417">
        <w:rPr>
          <w:rFonts w:asciiTheme="majorHAnsi" w:hAnsiTheme="majorHAnsi"/>
        </w:rPr>
        <w:t xml:space="preserve"> This document includes details about organization, roles, deliverables, project risks, time plans and financial plans. </w:t>
      </w:r>
    </w:p>
    <w:p w14:paraId="74850AF5" w14:textId="77777777" w:rsidR="00BE4201" w:rsidRPr="00AA1417" w:rsidRDefault="00BE4201" w:rsidP="73BD2A75">
      <w:pPr>
        <w:rPr>
          <w:rFonts w:asciiTheme="majorHAnsi" w:hAnsiTheme="majorHAnsi"/>
        </w:rPr>
      </w:pPr>
    </w:p>
    <w:p w14:paraId="2F024F18" w14:textId="77777777" w:rsidR="00633CBA" w:rsidRPr="00AA1417" w:rsidRDefault="00633CBA" w:rsidP="00983D8C">
      <w:pPr>
        <w:pStyle w:val="Heading2"/>
      </w:pPr>
      <w:bookmarkStart w:id="6" w:name="_Toc473279534"/>
      <w:bookmarkStart w:id="7" w:name="_Toc38451898"/>
      <w:r w:rsidRPr="00AA1417">
        <w:t>Intended Audience</w:t>
      </w:r>
      <w:bookmarkEnd w:id="6"/>
      <w:bookmarkEnd w:id="7"/>
    </w:p>
    <w:p w14:paraId="06A10963"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6AF1E13F"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14:paraId="5C5B1643"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14:paraId="2D71E33B"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14:paraId="05270E93" w14:textId="77777777" w:rsidR="002753EF" w:rsidRPr="00AA1417" w:rsidRDefault="002753EF" w:rsidP="73BD2A75">
      <w:pPr>
        <w:rPr>
          <w:rFonts w:asciiTheme="majorHAnsi" w:hAnsiTheme="majorHAnsi"/>
        </w:rPr>
      </w:pPr>
    </w:p>
    <w:p w14:paraId="4666E376" w14:textId="77777777" w:rsidR="00633CBA" w:rsidRPr="00AA1417" w:rsidRDefault="00633CBA" w:rsidP="00983D8C">
      <w:pPr>
        <w:pStyle w:val="Heading2"/>
      </w:pPr>
      <w:bookmarkStart w:id="8" w:name="_Toc473279535"/>
      <w:bookmarkStart w:id="9" w:name="_Toc38451899"/>
      <w:r w:rsidRPr="00AA1417">
        <w:t>Scope</w:t>
      </w:r>
      <w:bookmarkEnd w:id="8"/>
      <w:bookmarkEnd w:id="9"/>
    </w:p>
    <w:p w14:paraId="7430F956" w14:textId="354768D4"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DB7D0B">
        <w:rPr>
          <w:rFonts w:asciiTheme="majorHAnsi" w:hAnsiTheme="majorHAnsi"/>
        </w:rPr>
        <w:t>StoreAssist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15DA3F6C" w14:textId="77777777" w:rsidR="73BD2A75" w:rsidRPr="00AA1417" w:rsidRDefault="73BD2A75" w:rsidP="73BD2A75">
      <w:pPr>
        <w:rPr>
          <w:rFonts w:asciiTheme="majorHAnsi" w:hAnsiTheme="majorHAnsi"/>
        </w:rPr>
      </w:pPr>
    </w:p>
    <w:p w14:paraId="70BFCA5A" w14:textId="77777777" w:rsidR="00633CBA" w:rsidRPr="00AA1417" w:rsidRDefault="00633CBA" w:rsidP="00983D8C">
      <w:pPr>
        <w:pStyle w:val="Heading2"/>
        <w:rPr>
          <w:rFonts w:eastAsia="Arial Unicode MS"/>
        </w:rPr>
      </w:pPr>
      <w:bookmarkStart w:id="10" w:name="_Toc38451900"/>
      <w:bookmarkStart w:id="11" w:name="_Toc527861946"/>
      <w:bookmarkEnd w:id="5"/>
      <w:r w:rsidRPr="00AA1417">
        <w:t>Definitions and acronyms</w:t>
      </w:r>
      <w:bookmarkEnd w:id="10"/>
    </w:p>
    <w:p w14:paraId="08C2E0C6" w14:textId="77777777" w:rsidR="00633CBA" w:rsidRPr="00AA1417" w:rsidRDefault="00633CBA">
      <w:pPr>
        <w:pStyle w:val="Heading3"/>
        <w:rPr>
          <w:rFonts w:asciiTheme="majorHAnsi" w:eastAsia="Arial Unicode MS" w:hAnsiTheme="majorHAnsi"/>
        </w:rPr>
      </w:pPr>
      <w:bookmarkStart w:id="12" w:name="_Toc38451901"/>
      <w:r w:rsidRPr="00AA1417">
        <w:rPr>
          <w:rFonts w:asciiTheme="majorHAnsi" w:hAnsiTheme="majorHAnsi"/>
        </w:rPr>
        <w:t>Definitions</w:t>
      </w:r>
      <w:bookmarkEnd w:id="12"/>
    </w:p>
    <w:p w14:paraId="3735CBFF"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348FDAB2"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5DFB4BA"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2251B2A"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523D535A" w14:textId="77777777" w:rsidTr="3A0C1D2D">
        <w:tc>
          <w:tcPr>
            <w:tcW w:w="2250" w:type="dxa"/>
            <w:tcBorders>
              <w:top w:val="single" w:sz="4" w:space="0" w:color="auto"/>
              <w:left w:val="single" w:sz="18" w:space="0" w:color="auto"/>
              <w:bottom w:val="single" w:sz="4" w:space="0" w:color="auto"/>
              <w:right w:val="single" w:sz="4" w:space="0" w:color="auto"/>
            </w:tcBorders>
          </w:tcPr>
          <w:p w14:paraId="0DC5C099" w14:textId="6433094D" w:rsidR="00633CBA" w:rsidRPr="00AA1417" w:rsidRDefault="00DB7D0B">
            <w:pPr>
              <w:rPr>
                <w:rFonts w:asciiTheme="majorHAnsi" w:hAnsiTheme="majorHAnsi"/>
              </w:rPr>
            </w:pPr>
            <w:r>
              <w:rPr>
                <w:rFonts w:asciiTheme="majorHAnsi" w:hAnsiTheme="majorHAnsi"/>
              </w:rPr>
              <w:t>StoreAssist</w:t>
            </w:r>
          </w:p>
        </w:tc>
        <w:tc>
          <w:tcPr>
            <w:tcW w:w="6138" w:type="dxa"/>
            <w:tcBorders>
              <w:top w:val="single" w:sz="4" w:space="0" w:color="auto"/>
              <w:left w:val="single" w:sz="4" w:space="0" w:color="auto"/>
              <w:bottom w:val="single" w:sz="4" w:space="0" w:color="auto"/>
              <w:right w:val="single" w:sz="18" w:space="0" w:color="auto"/>
            </w:tcBorders>
          </w:tcPr>
          <w:p w14:paraId="767A7091"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72FF2437" w14:textId="77777777" w:rsidTr="3A0C1D2D">
        <w:tc>
          <w:tcPr>
            <w:tcW w:w="2250" w:type="dxa"/>
            <w:tcBorders>
              <w:top w:val="single" w:sz="4" w:space="0" w:color="auto"/>
              <w:left w:val="single" w:sz="18" w:space="0" w:color="auto"/>
              <w:bottom w:val="single" w:sz="4" w:space="0" w:color="auto"/>
              <w:right w:val="single" w:sz="4" w:space="0" w:color="auto"/>
            </w:tcBorders>
          </w:tcPr>
          <w:p w14:paraId="15B37419" w14:textId="77777777"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14:paraId="207992BD"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3E869A5E" w14:textId="77777777" w:rsidTr="3A0C1D2D">
        <w:tc>
          <w:tcPr>
            <w:tcW w:w="2250" w:type="dxa"/>
            <w:tcBorders>
              <w:top w:val="single" w:sz="4" w:space="0" w:color="auto"/>
              <w:left w:val="single" w:sz="18" w:space="0" w:color="auto"/>
              <w:bottom w:val="single" w:sz="4" w:space="0" w:color="auto"/>
              <w:right w:val="single" w:sz="4" w:space="0" w:color="auto"/>
            </w:tcBorders>
          </w:tcPr>
          <w:p w14:paraId="411D3DBA" w14:textId="77777777"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14:paraId="19D5EA34"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5101E3CC" w14:textId="77777777" w:rsidTr="3A0C1D2D">
        <w:tc>
          <w:tcPr>
            <w:tcW w:w="2250" w:type="dxa"/>
            <w:tcBorders>
              <w:top w:val="single" w:sz="4" w:space="0" w:color="auto"/>
              <w:left w:val="single" w:sz="18" w:space="0" w:color="auto"/>
              <w:bottom w:val="single" w:sz="4" w:space="0" w:color="auto"/>
              <w:right w:val="single" w:sz="4" w:space="0" w:color="auto"/>
            </w:tcBorders>
          </w:tcPr>
          <w:p w14:paraId="4CDCDAF2" w14:textId="77777777"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14:paraId="4FC844BD"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7D386705" w14:textId="77777777" w:rsidTr="3A0C1D2D">
        <w:tc>
          <w:tcPr>
            <w:tcW w:w="2250" w:type="dxa"/>
            <w:tcBorders>
              <w:top w:val="single" w:sz="4" w:space="0" w:color="auto"/>
              <w:left w:val="single" w:sz="18" w:space="0" w:color="auto"/>
              <w:bottom w:val="single" w:sz="4" w:space="0" w:color="auto"/>
              <w:right w:val="single" w:sz="4" w:space="0" w:color="auto"/>
            </w:tcBorders>
          </w:tcPr>
          <w:p w14:paraId="508CDA7B" w14:textId="77777777"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14:paraId="46A68490"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657DDB7C" w14:textId="77777777" w:rsidTr="3A0C1D2D">
        <w:tc>
          <w:tcPr>
            <w:tcW w:w="2250" w:type="dxa"/>
            <w:tcBorders>
              <w:top w:val="single" w:sz="4" w:space="0" w:color="auto"/>
              <w:left w:val="single" w:sz="18" w:space="0" w:color="auto"/>
              <w:bottom w:val="single" w:sz="4" w:space="0" w:color="auto"/>
              <w:right w:val="single" w:sz="4" w:space="0" w:color="auto"/>
            </w:tcBorders>
          </w:tcPr>
          <w:p w14:paraId="77D51B6E" w14:textId="77777777"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14:paraId="458A4B77"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12893FAB" w14:textId="77777777" w:rsidTr="3A0C1D2D">
        <w:tc>
          <w:tcPr>
            <w:tcW w:w="2250" w:type="dxa"/>
            <w:tcBorders>
              <w:top w:val="single" w:sz="4" w:space="0" w:color="auto"/>
              <w:left w:val="single" w:sz="18" w:space="0" w:color="auto"/>
              <w:bottom w:val="single" w:sz="4" w:space="0" w:color="auto"/>
              <w:right w:val="single" w:sz="4" w:space="0" w:color="auto"/>
            </w:tcBorders>
          </w:tcPr>
          <w:p w14:paraId="285A1A49" w14:textId="77777777"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14:paraId="23AF2E20"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31CDC1B3" w14:textId="77777777" w:rsidTr="3A0C1D2D">
        <w:tc>
          <w:tcPr>
            <w:tcW w:w="2250" w:type="dxa"/>
            <w:tcBorders>
              <w:top w:val="single" w:sz="4" w:space="0" w:color="auto"/>
              <w:left w:val="single" w:sz="18" w:space="0" w:color="auto"/>
              <w:bottom w:val="single" w:sz="4" w:space="0" w:color="auto"/>
              <w:right w:val="single" w:sz="4" w:space="0" w:color="auto"/>
            </w:tcBorders>
          </w:tcPr>
          <w:p w14:paraId="365C45E2" w14:textId="77777777"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14:paraId="0CF1C2E0" w14:textId="77777777"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14:paraId="0F4E2D91" w14:textId="77777777" w:rsidTr="3A0C1D2D">
        <w:tc>
          <w:tcPr>
            <w:tcW w:w="2250" w:type="dxa"/>
            <w:tcBorders>
              <w:top w:val="single" w:sz="4" w:space="0" w:color="auto"/>
              <w:left w:val="single" w:sz="18" w:space="0" w:color="auto"/>
              <w:bottom w:val="single" w:sz="4" w:space="0" w:color="auto"/>
              <w:right w:val="single" w:sz="4" w:space="0" w:color="auto"/>
            </w:tcBorders>
          </w:tcPr>
          <w:p w14:paraId="3D8CBDF4" w14:textId="77777777"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14:paraId="5B600FE2"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58525167" w14:textId="77777777" w:rsidTr="3A0C1D2D">
        <w:tc>
          <w:tcPr>
            <w:tcW w:w="2250" w:type="dxa"/>
            <w:tcBorders>
              <w:top w:val="single" w:sz="4" w:space="0" w:color="auto"/>
              <w:left w:val="single" w:sz="18" w:space="0" w:color="auto"/>
              <w:bottom w:val="single" w:sz="4" w:space="0" w:color="auto"/>
              <w:right w:val="single" w:sz="4" w:space="0" w:color="auto"/>
            </w:tcBorders>
          </w:tcPr>
          <w:p w14:paraId="4536CCB2" w14:textId="77777777"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14:paraId="6257AB45"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5C644F2F" w14:textId="77777777" w:rsidTr="3A0C1D2D">
        <w:tc>
          <w:tcPr>
            <w:tcW w:w="2250" w:type="dxa"/>
            <w:tcBorders>
              <w:top w:val="single" w:sz="4" w:space="0" w:color="auto"/>
              <w:left w:val="single" w:sz="18" w:space="0" w:color="auto"/>
              <w:bottom w:val="single" w:sz="18" w:space="0" w:color="auto"/>
              <w:right w:val="single" w:sz="4" w:space="0" w:color="auto"/>
            </w:tcBorders>
          </w:tcPr>
          <w:p w14:paraId="6909C65D" w14:textId="77777777"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14:paraId="370BD7D8"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14:paraId="0F3EB67D" w14:textId="77777777" w:rsidR="00633CBA" w:rsidRPr="00AA1417" w:rsidRDefault="00633CBA">
      <w:pPr>
        <w:rPr>
          <w:rFonts w:asciiTheme="majorHAnsi" w:hAnsiTheme="majorHAnsi"/>
        </w:rPr>
      </w:pPr>
    </w:p>
    <w:p w14:paraId="2C58B3AE" w14:textId="049837AF" w:rsidR="3A0C1D2D" w:rsidRPr="00DB7D0B" w:rsidRDefault="00731A97" w:rsidP="00DB7D0B">
      <w:pPr>
        <w:widowControl/>
        <w:spacing w:line="240" w:lineRule="auto"/>
        <w:jc w:val="left"/>
        <w:rPr>
          <w:rFonts w:asciiTheme="majorHAnsi" w:hAnsiTheme="majorHAnsi"/>
        </w:rPr>
      </w:pPr>
      <w:r w:rsidRPr="00AA1417">
        <w:rPr>
          <w:rFonts w:asciiTheme="majorHAnsi" w:hAnsiTheme="majorHAnsi"/>
        </w:rPr>
        <w:br w:type="page"/>
      </w:r>
      <w:bookmarkEnd w:id="11"/>
    </w:p>
    <w:p w14:paraId="61F1D388" w14:textId="77777777" w:rsidR="3A0C1D2D" w:rsidRPr="00AA1417" w:rsidRDefault="3A0C1D2D" w:rsidP="3A0C1D2D">
      <w:pPr>
        <w:rPr>
          <w:rFonts w:asciiTheme="majorHAnsi" w:hAnsiTheme="majorHAnsi"/>
        </w:rPr>
      </w:pPr>
    </w:p>
    <w:p w14:paraId="154CE086" w14:textId="7ECC40F5" w:rsidR="00AF382D" w:rsidRDefault="00AF382D" w:rsidP="00AF382D">
      <w:pPr>
        <w:pStyle w:val="Heading1"/>
        <w:rPr>
          <w:rFonts w:asciiTheme="majorHAnsi" w:hAnsiTheme="majorHAnsi"/>
        </w:rPr>
      </w:pPr>
      <w:bookmarkStart w:id="13" w:name="_Toc210191602"/>
      <w:bookmarkStart w:id="14" w:name="_Toc38451902"/>
      <w:r w:rsidRPr="00AA1417">
        <w:rPr>
          <w:rFonts w:asciiTheme="majorHAnsi" w:hAnsiTheme="majorHAnsi"/>
        </w:rPr>
        <w:t>Background and Objectives</w:t>
      </w:r>
      <w:bookmarkEnd w:id="13"/>
      <w:bookmarkEnd w:id="14"/>
    </w:p>
    <w:p w14:paraId="7CE4F0D5" w14:textId="75F82911" w:rsidR="00DB7D0B" w:rsidRDefault="00DB7D0B" w:rsidP="00DB7D0B"/>
    <w:p w14:paraId="5761742A" w14:textId="77777777" w:rsidR="00DB7D0B" w:rsidRDefault="00DB7D0B" w:rsidP="00DB7D0B">
      <w:r>
        <w:t>StoreAssist is an app built on AWS which would be a one stop portal for employees working at a large Store/Super Market say Target, Walmart etc.</w:t>
      </w:r>
    </w:p>
    <w:p w14:paraId="50B24892" w14:textId="77777777" w:rsidR="00DB7D0B" w:rsidRDefault="00DB7D0B" w:rsidP="00DB7D0B">
      <w:r>
        <w:t>The main features of this app would be as follows:</w:t>
      </w:r>
    </w:p>
    <w:p w14:paraId="6296F6A8" w14:textId="0D4A28CF" w:rsidR="00DB7D0B" w:rsidRDefault="00DB7D0B" w:rsidP="00DB7D0B">
      <w:r>
        <w:t>•Capability to add in customers to the store’s rewards program. Here along with the basic details of the customer like Name, Email ID, Phone No., we would also take a picture of the customer and store it.</w:t>
      </w:r>
    </w:p>
    <w:p w14:paraId="54818144" w14:textId="710C3A9A" w:rsidR="00DB7D0B" w:rsidRDefault="00DB7D0B" w:rsidP="00DB7D0B">
      <w:r>
        <w:t>•Whenever a registered customer comes to the store, at the checkout counter, we would have the ability to recognize the person by clicking a picture and retrieving their reward points details. So this gives the customer the ability to redeem rewards even when they have not carried their Rewards card.</w:t>
      </w:r>
    </w:p>
    <w:p w14:paraId="0748FFAC" w14:textId="7D3128FE" w:rsidR="00DB7D0B" w:rsidRDefault="00DB7D0B" w:rsidP="00DB7D0B">
      <w:r>
        <w:t>•Capability to post upcoming offers to Twitter, using a scheduled process. The employee would only have to update an excel sheet with the tweet and when it should be posted, and the rest would be handled by the system.</w:t>
      </w:r>
    </w:p>
    <w:p w14:paraId="4C4C5D99" w14:textId="55E0C508" w:rsidR="00DB7D0B" w:rsidRDefault="00DB7D0B" w:rsidP="00DB7D0B">
      <w:r>
        <w:t>•A chatbot which would help the employee answer customer concerns and queries.</w:t>
      </w:r>
    </w:p>
    <w:p w14:paraId="2AF3AD7B" w14:textId="61531EE6" w:rsidR="008B292D" w:rsidRDefault="008B292D" w:rsidP="00DB7D0B"/>
    <w:p w14:paraId="4CD547E1" w14:textId="15EB4762" w:rsidR="008B292D" w:rsidRPr="00BD0EF4" w:rsidRDefault="008B292D" w:rsidP="00DB7D0B">
      <w:pPr>
        <w:rPr>
          <w:b/>
          <w:bCs/>
          <w:u w:val="single"/>
        </w:rPr>
      </w:pPr>
      <w:r w:rsidRPr="00BD0EF4">
        <w:rPr>
          <w:b/>
          <w:bCs/>
          <w:u w:val="single"/>
        </w:rPr>
        <w:t xml:space="preserve">The app is accessible at :  </w:t>
      </w:r>
    </w:p>
    <w:p w14:paraId="7E1E2BFA" w14:textId="3E6A1412" w:rsidR="008B292D" w:rsidRDefault="005831F5" w:rsidP="00DB7D0B">
      <w:hyperlink r:id="rId8" w:history="1">
        <w:r w:rsidR="008B292D" w:rsidRPr="007005A1">
          <w:rPr>
            <w:rStyle w:val="Hyperlink"/>
          </w:rPr>
          <w:t>https://storeassist.auth.us-east-2.amazoncognito.com/login?response_type=token&amp;client_id=2t1kmm2o49pa0148dd1hopfslo&amp;redirect_uri=https://storeassist.manasipai.com/StoreAssist.html</w:t>
        </w:r>
      </w:hyperlink>
    </w:p>
    <w:p w14:paraId="4A249C9F" w14:textId="0690D9E6" w:rsidR="008B292D" w:rsidRDefault="008B292D" w:rsidP="00DB7D0B"/>
    <w:p w14:paraId="7E03FA7B" w14:textId="29573C63" w:rsidR="008B292D" w:rsidRDefault="008B292D" w:rsidP="00DB7D0B">
      <w:r>
        <w:t>Test Credentials:</w:t>
      </w:r>
    </w:p>
    <w:p w14:paraId="12B467BA" w14:textId="21E9BF5E" w:rsidR="008B292D" w:rsidRDefault="008B292D" w:rsidP="00DB7D0B">
      <w:r>
        <w:t xml:space="preserve">Username: </w:t>
      </w:r>
      <w:proofErr w:type="spellStart"/>
      <w:r>
        <w:t>Prarthana</w:t>
      </w:r>
      <w:proofErr w:type="spellEnd"/>
    </w:p>
    <w:p w14:paraId="1F5F45F4" w14:textId="05922B0C" w:rsidR="008B292D" w:rsidRPr="00DB7D0B" w:rsidRDefault="008B292D" w:rsidP="00DB7D0B">
      <w:r>
        <w:t>Password: Prar#1612</w:t>
      </w:r>
    </w:p>
    <w:p w14:paraId="414E3F89" w14:textId="77777777" w:rsidR="001F6557" w:rsidRPr="00AA1417" w:rsidRDefault="001F6557" w:rsidP="001F6557">
      <w:pPr>
        <w:rPr>
          <w:rFonts w:asciiTheme="majorHAnsi" w:hAnsiTheme="majorHAnsi"/>
        </w:rPr>
      </w:pPr>
    </w:p>
    <w:p w14:paraId="7380AA2A" w14:textId="77777777" w:rsidR="00AF382D" w:rsidRPr="00AA1417" w:rsidRDefault="00AF382D" w:rsidP="00AF382D">
      <w:pPr>
        <w:rPr>
          <w:rFonts w:asciiTheme="majorHAnsi" w:hAnsiTheme="majorHAnsi"/>
        </w:rPr>
      </w:pPr>
    </w:p>
    <w:p w14:paraId="2A0D03B9" w14:textId="51DAA097" w:rsidR="00983D8C" w:rsidRDefault="00983D8C" w:rsidP="00F609F5">
      <w:pPr>
        <w:pStyle w:val="Heading1"/>
        <w:rPr>
          <w:rFonts w:asciiTheme="majorHAnsi" w:hAnsiTheme="majorHAnsi"/>
        </w:rPr>
      </w:pPr>
      <w:bookmarkStart w:id="15" w:name="_Toc38451903"/>
      <w:r>
        <w:rPr>
          <w:rFonts w:asciiTheme="majorHAnsi" w:hAnsiTheme="majorHAnsi"/>
        </w:rPr>
        <w:t>Architecture &amp; High Level Design</w:t>
      </w:r>
      <w:bookmarkEnd w:id="15"/>
    </w:p>
    <w:p w14:paraId="4B4F991F" w14:textId="47B2130D" w:rsidR="00691CAD" w:rsidRDefault="00691CAD" w:rsidP="00691CAD"/>
    <w:p w14:paraId="1591BCEE" w14:textId="5CA36378" w:rsidR="00691CAD" w:rsidRDefault="00691CAD" w:rsidP="00691CAD">
      <w:r>
        <w:t>The app is built on the AWS Cloud with a Node JS backend. Below is the design description of each of the modules:</w:t>
      </w:r>
    </w:p>
    <w:p w14:paraId="032BC877" w14:textId="41B636DA" w:rsidR="00691CAD" w:rsidRDefault="00691CAD" w:rsidP="00691CAD"/>
    <w:p w14:paraId="066316D4" w14:textId="641B4214" w:rsidR="00691CAD" w:rsidRDefault="00691CAD" w:rsidP="00691CAD">
      <w:pPr>
        <w:pStyle w:val="ListParagraph"/>
        <w:numPr>
          <w:ilvl w:val="0"/>
          <w:numId w:val="12"/>
        </w:numPr>
      </w:pPr>
      <w:r w:rsidRPr="00132B2C">
        <w:rPr>
          <w:b/>
          <w:bCs/>
          <w:u w:val="single"/>
        </w:rPr>
        <w:t>Adding a new member:</w:t>
      </w:r>
      <w:r>
        <w:t xml:space="preserve"> For this functionality we are storing the basic details of the new member in DynamoDB </w:t>
      </w:r>
      <w:r w:rsidR="0071560D">
        <w:t>and the corresponding image that is clicked in an S3 bucket. We are using AWS API Gateway to store the details in DynamoDB.</w:t>
      </w:r>
    </w:p>
    <w:p w14:paraId="665FC34A" w14:textId="71A49B4D" w:rsidR="0071560D" w:rsidRDefault="0071560D" w:rsidP="00691CAD">
      <w:pPr>
        <w:pStyle w:val="ListParagraph"/>
        <w:numPr>
          <w:ilvl w:val="0"/>
          <w:numId w:val="12"/>
        </w:numPr>
      </w:pPr>
      <w:r w:rsidRPr="00132B2C">
        <w:rPr>
          <w:b/>
          <w:bCs/>
          <w:u w:val="single"/>
        </w:rPr>
        <w:t>Retrieving a member:</w:t>
      </w:r>
      <w:r>
        <w:t xml:space="preserve"> For this functionality we are making use of AWS </w:t>
      </w:r>
      <w:proofErr w:type="spellStart"/>
      <w:r>
        <w:t>Rekognition</w:t>
      </w:r>
      <w:proofErr w:type="spellEnd"/>
      <w:r>
        <w:t xml:space="preserve"> to compare the image clicked with the image in S3. Based on that, we are retrieving details of the user from Dynamo DB using API Gateway.</w:t>
      </w:r>
    </w:p>
    <w:p w14:paraId="3C0E8B6D" w14:textId="26FEF715" w:rsidR="0071560D" w:rsidRDefault="0071560D" w:rsidP="0071560D">
      <w:pPr>
        <w:pStyle w:val="ListParagraph"/>
        <w:numPr>
          <w:ilvl w:val="0"/>
          <w:numId w:val="12"/>
        </w:numPr>
      </w:pPr>
      <w:r w:rsidRPr="00132B2C">
        <w:rPr>
          <w:b/>
          <w:bCs/>
          <w:u w:val="single"/>
        </w:rPr>
        <w:t>Posting Offers to Twitter:</w:t>
      </w:r>
      <w:r>
        <w:t xml:space="preserve"> &lt;&lt;Manasi&gt;&gt;</w:t>
      </w:r>
    </w:p>
    <w:p w14:paraId="1E599980" w14:textId="6A95393B" w:rsidR="0071560D" w:rsidRPr="00691CAD" w:rsidRDefault="0071560D" w:rsidP="0071560D">
      <w:pPr>
        <w:pStyle w:val="ListParagraph"/>
        <w:numPr>
          <w:ilvl w:val="0"/>
          <w:numId w:val="12"/>
        </w:numPr>
      </w:pPr>
      <w:r w:rsidRPr="00132B2C">
        <w:rPr>
          <w:b/>
          <w:bCs/>
          <w:u w:val="single"/>
        </w:rPr>
        <w:t>Chatbot:</w:t>
      </w:r>
      <w:r>
        <w:t>&lt;&lt;Akanksha&gt;&gt;</w:t>
      </w:r>
    </w:p>
    <w:p w14:paraId="50548A6D" w14:textId="77777777" w:rsidR="00983D8C" w:rsidRDefault="00983D8C" w:rsidP="00983D8C"/>
    <w:p w14:paraId="564F569B" w14:textId="77777777" w:rsidR="00983D8C" w:rsidRPr="00983D8C" w:rsidRDefault="00983D8C" w:rsidP="00983D8C">
      <w:pPr>
        <w:ind w:left="720"/>
      </w:pPr>
    </w:p>
    <w:p w14:paraId="3CBA5E70" w14:textId="77777777" w:rsidR="00633CBA" w:rsidRPr="00AA1417" w:rsidRDefault="00831F9B" w:rsidP="00F609F5">
      <w:pPr>
        <w:pStyle w:val="Heading1"/>
        <w:rPr>
          <w:rFonts w:asciiTheme="majorHAnsi" w:hAnsiTheme="majorHAnsi"/>
        </w:rPr>
      </w:pPr>
      <w:bookmarkStart w:id="16" w:name="_Toc38451904"/>
      <w:r w:rsidRPr="00AA1417">
        <w:rPr>
          <w:rFonts w:asciiTheme="majorHAnsi" w:hAnsiTheme="majorHAnsi"/>
        </w:rPr>
        <w:t>Organization</w:t>
      </w:r>
      <w:bookmarkEnd w:id="16"/>
    </w:p>
    <w:p w14:paraId="54C5B844" w14:textId="77777777" w:rsidR="001F6557" w:rsidRPr="00AA1417" w:rsidRDefault="001F6557" w:rsidP="001F6557">
      <w:pPr>
        <w:rPr>
          <w:rFonts w:asciiTheme="majorHAnsi" w:hAnsiTheme="majorHAnsi"/>
        </w:rPr>
      </w:pPr>
    </w:p>
    <w:p w14:paraId="403AF0C7" w14:textId="77777777" w:rsidR="00F609F5" w:rsidRPr="00AA1417" w:rsidRDefault="00F609F5" w:rsidP="00F609F5">
      <w:pPr>
        <w:rPr>
          <w:rFonts w:asciiTheme="majorHAnsi" w:hAnsiTheme="majorHAnsi"/>
        </w:rPr>
      </w:pPr>
    </w:p>
    <w:p w14:paraId="3033E799" w14:textId="77777777" w:rsidR="00F609F5" w:rsidRPr="00AA1417" w:rsidRDefault="00F609F5" w:rsidP="00983D8C">
      <w:pPr>
        <w:pStyle w:val="Heading2"/>
        <w:rPr>
          <w:i/>
        </w:rPr>
      </w:pPr>
      <w:bookmarkStart w:id="17" w:name="_Toc38451905"/>
      <w:r w:rsidRPr="00AA1417">
        <w:t>Project group</w:t>
      </w:r>
      <w:bookmarkEnd w:id="17"/>
    </w:p>
    <w:p w14:paraId="5248A23C" w14:textId="77777777"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14:paraId="1941B52B" w14:textId="77777777" w:rsidTr="0071560D">
        <w:tc>
          <w:tcPr>
            <w:tcW w:w="3006" w:type="dxa"/>
          </w:tcPr>
          <w:p w14:paraId="4784C6D7" w14:textId="77777777" w:rsidR="5630E946" w:rsidRPr="00AA1417" w:rsidRDefault="5630E946" w:rsidP="5630E946">
            <w:pPr>
              <w:jc w:val="center"/>
              <w:rPr>
                <w:rFonts w:asciiTheme="majorHAnsi" w:hAnsiTheme="majorHAnsi"/>
              </w:rPr>
            </w:pPr>
            <w:r w:rsidRPr="00AA1417">
              <w:rPr>
                <w:rFonts w:asciiTheme="majorHAnsi" w:hAnsiTheme="majorHAnsi"/>
                <w:b/>
                <w:bCs/>
              </w:rPr>
              <w:lastRenderedPageBreak/>
              <w:t>Name</w:t>
            </w:r>
          </w:p>
        </w:tc>
        <w:tc>
          <w:tcPr>
            <w:tcW w:w="3005" w:type="dxa"/>
          </w:tcPr>
          <w:p w14:paraId="4BCD0749"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6" w:type="dxa"/>
          </w:tcPr>
          <w:p w14:paraId="139D6BEA"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11783605" w14:textId="77777777" w:rsidTr="0071560D">
        <w:tc>
          <w:tcPr>
            <w:tcW w:w="3006" w:type="dxa"/>
          </w:tcPr>
          <w:p w14:paraId="08CFFF34" w14:textId="53E97F54" w:rsidR="5630E946" w:rsidRPr="00AA1417" w:rsidRDefault="0071560D" w:rsidP="5630E946">
            <w:pPr>
              <w:jc w:val="center"/>
              <w:rPr>
                <w:rFonts w:asciiTheme="majorHAnsi" w:hAnsiTheme="majorHAnsi"/>
              </w:rPr>
            </w:pPr>
            <w:r>
              <w:rPr>
                <w:rFonts w:asciiTheme="majorHAnsi" w:hAnsiTheme="majorHAnsi"/>
              </w:rPr>
              <w:t>Akanksha Jaiswal</w:t>
            </w:r>
          </w:p>
        </w:tc>
        <w:tc>
          <w:tcPr>
            <w:tcW w:w="3005" w:type="dxa"/>
          </w:tcPr>
          <w:p w14:paraId="2E7E136E" w14:textId="409415C8" w:rsidR="5630E946" w:rsidRPr="00AA1417" w:rsidRDefault="0071560D" w:rsidP="5630E946">
            <w:pPr>
              <w:jc w:val="center"/>
              <w:rPr>
                <w:rFonts w:asciiTheme="majorHAnsi" w:hAnsiTheme="majorHAnsi"/>
              </w:rPr>
            </w:pPr>
            <w:r>
              <w:rPr>
                <w:rFonts w:asciiTheme="majorHAnsi" w:hAnsiTheme="majorHAnsi"/>
              </w:rPr>
              <w:t>AJ</w:t>
            </w:r>
          </w:p>
        </w:tc>
        <w:tc>
          <w:tcPr>
            <w:tcW w:w="3006" w:type="dxa"/>
          </w:tcPr>
          <w:p w14:paraId="35BC3CE0" w14:textId="6137EA5D" w:rsidR="5630E946" w:rsidRPr="00AA1417" w:rsidRDefault="0071560D" w:rsidP="5630E946">
            <w:pPr>
              <w:jc w:val="center"/>
              <w:rPr>
                <w:rFonts w:asciiTheme="majorHAnsi" w:hAnsiTheme="majorHAnsi"/>
              </w:rPr>
            </w:pPr>
            <w:r>
              <w:rPr>
                <w:rFonts w:asciiTheme="majorHAnsi" w:hAnsiTheme="majorHAnsi"/>
              </w:rPr>
              <w:t>Worked on building the chatbot using AWS LEX.</w:t>
            </w:r>
          </w:p>
        </w:tc>
      </w:tr>
      <w:tr w:rsidR="5630E946" w:rsidRPr="00AA1417" w14:paraId="02030DB3" w14:textId="77777777" w:rsidTr="0071560D">
        <w:tc>
          <w:tcPr>
            <w:tcW w:w="3006" w:type="dxa"/>
          </w:tcPr>
          <w:p w14:paraId="4BBD0CB9" w14:textId="70CBF6D7" w:rsidR="5630E946" w:rsidRPr="00AA1417" w:rsidRDefault="0071560D" w:rsidP="5630E946">
            <w:pPr>
              <w:jc w:val="center"/>
              <w:rPr>
                <w:rFonts w:asciiTheme="majorHAnsi" w:hAnsiTheme="majorHAnsi"/>
              </w:rPr>
            </w:pPr>
            <w:r>
              <w:rPr>
                <w:rFonts w:asciiTheme="majorHAnsi" w:hAnsiTheme="majorHAnsi"/>
              </w:rPr>
              <w:t>Jyothi HR</w:t>
            </w:r>
          </w:p>
        </w:tc>
        <w:tc>
          <w:tcPr>
            <w:tcW w:w="3005" w:type="dxa"/>
          </w:tcPr>
          <w:p w14:paraId="2E9DE3CF" w14:textId="3C49A9F8" w:rsidR="5630E946" w:rsidRPr="00AA1417" w:rsidRDefault="0071560D" w:rsidP="5630E946">
            <w:pPr>
              <w:jc w:val="center"/>
              <w:rPr>
                <w:rFonts w:asciiTheme="majorHAnsi" w:hAnsiTheme="majorHAnsi"/>
              </w:rPr>
            </w:pPr>
            <w:r>
              <w:rPr>
                <w:rFonts w:asciiTheme="majorHAnsi" w:hAnsiTheme="majorHAnsi"/>
              </w:rPr>
              <w:t>JH</w:t>
            </w:r>
          </w:p>
        </w:tc>
        <w:tc>
          <w:tcPr>
            <w:tcW w:w="3006" w:type="dxa"/>
          </w:tcPr>
          <w:p w14:paraId="7A39446D" w14:textId="7216E945" w:rsidR="5630E946" w:rsidRPr="00AA1417" w:rsidRDefault="0071560D" w:rsidP="5630E946">
            <w:pPr>
              <w:jc w:val="center"/>
              <w:rPr>
                <w:rFonts w:asciiTheme="majorHAnsi" w:hAnsiTheme="majorHAnsi"/>
              </w:rPr>
            </w:pPr>
            <w:r>
              <w:rPr>
                <w:rFonts w:asciiTheme="majorHAnsi" w:hAnsiTheme="majorHAnsi"/>
              </w:rPr>
              <w:t>Worked on retrieving member functionality and designing the overall architecture diagram.</w:t>
            </w:r>
          </w:p>
        </w:tc>
      </w:tr>
      <w:tr w:rsidR="5630E946" w:rsidRPr="00AA1417" w14:paraId="354B51C0" w14:textId="77777777" w:rsidTr="0071560D">
        <w:tc>
          <w:tcPr>
            <w:tcW w:w="3006" w:type="dxa"/>
          </w:tcPr>
          <w:p w14:paraId="4A31487F" w14:textId="6D8A2916" w:rsidR="5630E946" w:rsidRPr="00AA1417" w:rsidRDefault="0071560D" w:rsidP="5630E946">
            <w:pPr>
              <w:jc w:val="center"/>
              <w:rPr>
                <w:rFonts w:asciiTheme="majorHAnsi" w:hAnsiTheme="majorHAnsi"/>
              </w:rPr>
            </w:pPr>
            <w:r>
              <w:rPr>
                <w:rFonts w:asciiTheme="majorHAnsi" w:hAnsiTheme="majorHAnsi"/>
              </w:rPr>
              <w:t>Manasi Pai</w:t>
            </w:r>
          </w:p>
        </w:tc>
        <w:tc>
          <w:tcPr>
            <w:tcW w:w="3005" w:type="dxa"/>
          </w:tcPr>
          <w:p w14:paraId="5FB6FA04" w14:textId="7149BC77" w:rsidR="5630E946" w:rsidRPr="00AA1417" w:rsidRDefault="0071560D" w:rsidP="5630E946">
            <w:pPr>
              <w:jc w:val="center"/>
              <w:rPr>
                <w:rFonts w:asciiTheme="majorHAnsi" w:hAnsiTheme="majorHAnsi"/>
              </w:rPr>
            </w:pPr>
            <w:r>
              <w:rPr>
                <w:rFonts w:asciiTheme="majorHAnsi" w:hAnsiTheme="majorHAnsi"/>
              </w:rPr>
              <w:t>MP</w:t>
            </w:r>
          </w:p>
        </w:tc>
        <w:tc>
          <w:tcPr>
            <w:tcW w:w="3006" w:type="dxa"/>
          </w:tcPr>
          <w:p w14:paraId="09A2600C" w14:textId="47273D3A" w:rsidR="5630E946" w:rsidRPr="00AA1417" w:rsidRDefault="0071560D" w:rsidP="5630E946">
            <w:pPr>
              <w:jc w:val="center"/>
              <w:rPr>
                <w:rFonts w:asciiTheme="majorHAnsi" w:hAnsiTheme="majorHAnsi"/>
              </w:rPr>
            </w:pPr>
            <w:r>
              <w:rPr>
                <w:rFonts w:asciiTheme="majorHAnsi" w:hAnsiTheme="majorHAnsi"/>
              </w:rPr>
              <w:t>Worked on posting offers to twitter functionality and also deploying the app.</w:t>
            </w:r>
          </w:p>
        </w:tc>
      </w:tr>
      <w:tr w:rsidR="5630E946" w:rsidRPr="00AA1417" w14:paraId="0E0E7D0A" w14:textId="77777777" w:rsidTr="0071560D">
        <w:tc>
          <w:tcPr>
            <w:tcW w:w="3006" w:type="dxa"/>
          </w:tcPr>
          <w:p w14:paraId="258BFEBB" w14:textId="24D10B10" w:rsidR="5630E946" w:rsidRPr="00AA1417" w:rsidRDefault="0071560D" w:rsidP="5630E946">
            <w:pPr>
              <w:jc w:val="center"/>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c>
          <w:tcPr>
            <w:tcW w:w="3005" w:type="dxa"/>
          </w:tcPr>
          <w:p w14:paraId="06B80675" w14:textId="25056172" w:rsidR="5630E946" w:rsidRPr="00AA1417" w:rsidRDefault="0071560D" w:rsidP="5630E946">
            <w:pPr>
              <w:jc w:val="center"/>
              <w:rPr>
                <w:rFonts w:asciiTheme="majorHAnsi" w:hAnsiTheme="majorHAnsi"/>
              </w:rPr>
            </w:pPr>
            <w:r>
              <w:rPr>
                <w:rFonts w:asciiTheme="majorHAnsi" w:hAnsiTheme="majorHAnsi"/>
              </w:rPr>
              <w:t>PH</w:t>
            </w:r>
          </w:p>
        </w:tc>
        <w:tc>
          <w:tcPr>
            <w:tcW w:w="3006" w:type="dxa"/>
          </w:tcPr>
          <w:p w14:paraId="5CDC64A9" w14:textId="45816EEE" w:rsidR="5630E946" w:rsidRPr="00AA1417" w:rsidRDefault="0071560D" w:rsidP="5630E946">
            <w:pPr>
              <w:jc w:val="center"/>
              <w:rPr>
                <w:rFonts w:asciiTheme="majorHAnsi" w:hAnsiTheme="majorHAnsi"/>
              </w:rPr>
            </w:pPr>
            <w:r>
              <w:rPr>
                <w:rFonts w:asciiTheme="majorHAnsi" w:hAnsiTheme="majorHAnsi"/>
              </w:rPr>
              <w:t>Worked on Cognito login and adding a new member functionality. Also worked on integrating all the modules.</w:t>
            </w:r>
          </w:p>
        </w:tc>
      </w:tr>
    </w:tbl>
    <w:p w14:paraId="781EDDDD" w14:textId="510751AB" w:rsidR="0071560D" w:rsidRDefault="0071560D">
      <w:pPr>
        <w:rPr>
          <w:rFonts w:asciiTheme="majorHAnsi" w:hAnsiTheme="majorHAnsi"/>
        </w:rPr>
      </w:pPr>
    </w:p>
    <w:p w14:paraId="20D4E65D" w14:textId="77777777" w:rsidR="0071560D" w:rsidRPr="00AA1417" w:rsidRDefault="0071560D">
      <w:pPr>
        <w:rPr>
          <w:rFonts w:asciiTheme="majorHAnsi" w:hAnsiTheme="majorHAnsi"/>
        </w:rPr>
      </w:pPr>
    </w:p>
    <w:p w14:paraId="71A6C819" w14:textId="77777777" w:rsidR="007F4B4E" w:rsidRPr="00AA1417" w:rsidRDefault="00F609F5" w:rsidP="00983D8C">
      <w:pPr>
        <w:pStyle w:val="Heading2"/>
      </w:pPr>
      <w:bookmarkStart w:id="18" w:name="_Toc38451906"/>
      <w:r w:rsidRPr="00AA1417">
        <w:t>Customer</w:t>
      </w:r>
      <w:bookmarkEnd w:id="18"/>
    </w:p>
    <w:p w14:paraId="5D2AADDB" w14:textId="1B908ED8" w:rsidR="00AA1417" w:rsidRPr="00AA1417" w:rsidRDefault="5630E946" w:rsidP="0071560D">
      <w:pPr>
        <w:ind w:firstLine="360"/>
        <w:rPr>
          <w:rFonts w:asciiTheme="majorHAnsi" w:hAnsiTheme="majorHAnsi"/>
        </w:rPr>
      </w:pPr>
      <w:r w:rsidRPr="00AA1417">
        <w:rPr>
          <w:rFonts w:asciiTheme="majorHAnsi" w:hAnsiTheme="majorHAnsi"/>
        </w:rPr>
        <w:t xml:space="preserve">The target customers are </w:t>
      </w:r>
      <w:r w:rsidR="0071560D">
        <w:rPr>
          <w:rFonts w:asciiTheme="majorHAnsi" w:hAnsiTheme="majorHAnsi"/>
        </w:rPr>
        <w:t>employees of any large supermarket or retail stores. This app makes their day to tasks a lot easier. They can add in new reward program members, retrieve members, also answer customer queries using the chatbot and easily post new offers to social media.</w:t>
      </w:r>
    </w:p>
    <w:p w14:paraId="495C81ED" w14:textId="77777777" w:rsidR="001F6557" w:rsidRPr="00AA1417" w:rsidRDefault="001F6557">
      <w:pPr>
        <w:rPr>
          <w:rFonts w:asciiTheme="majorHAnsi" w:hAnsiTheme="majorHAnsi"/>
        </w:rPr>
      </w:pPr>
    </w:p>
    <w:p w14:paraId="7CF132FE" w14:textId="77777777" w:rsidR="2307122E" w:rsidRPr="00AA1417" w:rsidRDefault="00727734" w:rsidP="2307122E">
      <w:pPr>
        <w:pStyle w:val="Heading1"/>
        <w:rPr>
          <w:rFonts w:asciiTheme="majorHAnsi" w:hAnsiTheme="majorHAnsi"/>
        </w:rPr>
      </w:pPr>
      <w:bookmarkStart w:id="19" w:name="_Toc38451907"/>
      <w:r w:rsidRPr="00AA1417">
        <w:rPr>
          <w:rFonts w:asciiTheme="majorHAnsi" w:hAnsiTheme="majorHAnsi"/>
        </w:rPr>
        <w:t>Development process</w:t>
      </w:r>
      <w:bookmarkEnd w:id="19"/>
    </w:p>
    <w:p w14:paraId="4C3E2891" w14:textId="77777777" w:rsidR="001F6557" w:rsidRPr="00AA1417" w:rsidRDefault="001F6557" w:rsidP="001F6557">
      <w:pPr>
        <w:rPr>
          <w:rFonts w:asciiTheme="majorHAnsi" w:hAnsiTheme="majorHAnsi"/>
        </w:rPr>
      </w:pPr>
    </w:p>
    <w:p w14:paraId="3325ACCC" w14:textId="55E34A00" w:rsidR="00727734" w:rsidRDefault="0071560D">
      <w:pPr>
        <w:rPr>
          <w:rFonts w:asciiTheme="majorHAnsi" w:hAnsiTheme="majorHAnsi"/>
        </w:rPr>
      </w:pPr>
      <w:r>
        <w:rPr>
          <w:rFonts w:asciiTheme="majorHAnsi" w:hAnsiTheme="majorHAnsi"/>
        </w:rPr>
        <w:t>The app is built on AWS Cloud. Below is the development process followed:</w:t>
      </w:r>
    </w:p>
    <w:p w14:paraId="0B9ACA9A" w14:textId="4DF123E0" w:rsidR="0071560D" w:rsidRDefault="0071560D" w:rsidP="0071560D">
      <w:pPr>
        <w:pStyle w:val="ListParagraph"/>
        <w:numPr>
          <w:ilvl w:val="0"/>
          <w:numId w:val="13"/>
        </w:numPr>
        <w:rPr>
          <w:rFonts w:asciiTheme="majorHAnsi" w:hAnsiTheme="majorHAnsi"/>
        </w:rPr>
      </w:pPr>
      <w:r>
        <w:rPr>
          <w:rFonts w:asciiTheme="majorHAnsi" w:hAnsiTheme="majorHAnsi"/>
        </w:rPr>
        <w:t>We divided the</w:t>
      </w:r>
      <w:r w:rsidR="00B728D6">
        <w:rPr>
          <w:rFonts w:asciiTheme="majorHAnsi" w:hAnsiTheme="majorHAnsi"/>
        </w:rPr>
        <w:t xml:space="preserve"> app into 4 individual modules, that each team member could work on independently.</w:t>
      </w:r>
    </w:p>
    <w:p w14:paraId="32DC713E" w14:textId="3F2B9390" w:rsidR="00B728D6" w:rsidRDefault="00B728D6" w:rsidP="0071560D">
      <w:pPr>
        <w:pStyle w:val="ListParagraph"/>
        <w:numPr>
          <w:ilvl w:val="0"/>
          <w:numId w:val="13"/>
        </w:numPr>
        <w:rPr>
          <w:rFonts w:asciiTheme="majorHAnsi" w:hAnsiTheme="majorHAnsi"/>
        </w:rPr>
      </w:pPr>
      <w:r>
        <w:rPr>
          <w:rFonts w:asciiTheme="majorHAnsi" w:hAnsiTheme="majorHAnsi"/>
        </w:rPr>
        <w:t xml:space="preserve">We laid out a design by deciding on the different AWS Services that would be leveraged. </w:t>
      </w:r>
    </w:p>
    <w:p w14:paraId="05C8D442" w14:textId="4DB48EBB" w:rsidR="00B728D6" w:rsidRDefault="00B728D6" w:rsidP="0071560D">
      <w:pPr>
        <w:pStyle w:val="ListParagraph"/>
        <w:numPr>
          <w:ilvl w:val="0"/>
          <w:numId w:val="13"/>
        </w:numPr>
        <w:rPr>
          <w:rFonts w:asciiTheme="majorHAnsi" w:hAnsiTheme="majorHAnsi"/>
        </w:rPr>
      </w:pPr>
      <w:r>
        <w:rPr>
          <w:rFonts w:asciiTheme="majorHAnsi" w:hAnsiTheme="majorHAnsi"/>
        </w:rPr>
        <w:t>Once each of us completed the individual modules, we worked on merging the code and did a thorough end to end testing.</w:t>
      </w:r>
    </w:p>
    <w:p w14:paraId="22D47327" w14:textId="4DFCF643" w:rsidR="00B728D6" w:rsidRDefault="00B728D6" w:rsidP="0071560D">
      <w:pPr>
        <w:pStyle w:val="ListParagraph"/>
        <w:numPr>
          <w:ilvl w:val="0"/>
          <w:numId w:val="13"/>
        </w:numPr>
        <w:rPr>
          <w:rFonts w:asciiTheme="majorHAnsi" w:hAnsiTheme="majorHAnsi"/>
        </w:rPr>
      </w:pPr>
      <w:r>
        <w:rPr>
          <w:rFonts w:asciiTheme="majorHAnsi" w:hAnsiTheme="majorHAnsi"/>
        </w:rPr>
        <w:t>Then we hosted the app on S3 and created a CloudFront distribution and hosted it using R53.</w:t>
      </w:r>
    </w:p>
    <w:p w14:paraId="7C803849" w14:textId="37F6991C" w:rsidR="00B728D6" w:rsidRPr="0071560D" w:rsidRDefault="00B728D6" w:rsidP="0071560D">
      <w:pPr>
        <w:pStyle w:val="ListParagraph"/>
        <w:numPr>
          <w:ilvl w:val="0"/>
          <w:numId w:val="13"/>
        </w:numPr>
        <w:rPr>
          <w:rFonts w:asciiTheme="majorHAnsi" w:hAnsiTheme="majorHAnsi"/>
        </w:rPr>
      </w:pPr>
      <w:r>
        <w:rPr>
          <w:rFonts w:asciiTheme="majorHAnsi" w:hAnsiTheme="majorHAnsi"/>
        </w:rPr>
        <w:t xml:space="preserve">We have used AWS </w:t>
      </w:r>
      <w:proofErr w:type="spellStart"/>
      <w:r>
        <w:rPr>
          <w:rFonts w:asciiTheme="majorHAnsi" w:hAnsiTheme="majorHAnsi"/>
        </w:rPr>
        <w:t>CodePipeline</w:t>
      </w:r>
      <w:proofErr w:type="spellEnd"/>
      <w:r>
        <w:rPr>
          <w:rFonts w:asciiTheme="majorHAnsi" w:hAnsiTheme="majorHAnsi"/>
        </w:rPr>
        <w:t xml:space="preserve"> for CICD. &lt;&lt;Manasi please add details&gt;&gt;</w:t>
      </w:r>
    </w:p>
    <w:p w14:paraId="63984024" w14:textId="77777777" w:rsidR="0071560D" w:rsidRPr="00AA1417" w:rsidRDefault="0071560D">
      <w:pPr>
        <w:rPr>
          <w:rFonts w:asciiTheme="majorHAnsi" w:hAnsiTheme="majorHAnsi"/>
        </w:rPr>
      </w:pPr>
    </w:p>
    <w:p w14:paraId="0E308E2F" w14:textId="77777777" w:rsidR="00F609F5" w:rsidRPr="00AA1417" w:rsidRDefault="00F609F5" w:rsidP="00A509B9">
      <w:pPr>
        <w:widowControl/>
        <w:spacing w:line="240" w:lineRule="auto"/>
        <w:jc w:val="left"/>
        <w:rPr>
          <w:rFonts w:asciiTheme="majorHAnsi" w:hAnsiTheme="majorHAnsi"/>
        </w:rPr>
      </w:pPr>
    </w:p>
    <w:p w14:paraId="77CB51D9" w14:textId="77777777" w:rsidR="007F4B4E" w:rsidRPr="00AA1417" w:rsidRDefault="007F4B4E" w:rsidP="00A509B9">
      <w:pPr>
        <w:widowControl/>
        <w:spacing w:line="240" w:lineRule="auto"/>
        <w:jc w:val="left"/>
        <w:rPr>
          <w:rFonts w:asciiTheme="majorHAnsi" w:hAnsiTheme="majorHAnsi"/>
        </w:rPr>
      </w:pPr>
    </w:p>
    <w:p w14:paraId="4E0FFB8D" w14:textId="77777777" w:rsidR="00633CBA" w:rsidRPr="00AA1417" w:rsidRDefault="00F609F5">
      <w:pPr>
        <w:pStyle w:val="Heading1"/>
        <w:rPr>
          <w:rFonts w:asciiTheme="majorHAnsi" w:hAnsiTheme="majorHAnsi"/>
        </w:rPr>
      </w:pPr>
      <w:bookmarkStart w:id="20" w:name="_Toc38451908"/>
      <w:r w:rsidRPr="00AA1417">
        <w:rPr>
          <w:rFonts w:asciiTheme="majorHAnsi" w:hAnsiTheme="majorHAnsi"/>
        </w:rPr>
        <w:t>Project risks</w:t>
      </w:r>
      <w:bookmarkEnd w:id="20"/>
    </w:p>
    <w:p w14:paraId="563224AA" w14:textId="77777777"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14:paraId="1AF88332" w14:textId="77777777" w:rsidTr="005F7918">
        <w:tc>
          <w:tcPr>
            <w:tcW w:w="3129" w:type="dxa"/>
          </w:tcPr>
          <w:p w14:paraId="5CB582CB"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86" w:type="dxa"/>
          </w:tcPr>
          <w:p w14:paraId="3A679B4F"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228" w:type="dxa"/>
          </w:tcPr>
          <w:p w14:paraId="33BDFF51"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14:paraId="2C84170B" w14:textId="77777777" w:rsidTr="005F7918">
        <w:tc>
          <w:tcPr>
            <w:tcW w:w="3129" w:type="dxa"/>
          </w:tcPr>
          <w:p w14:paraId="4ACDD48E" w14:textId="77777777" w:rsidR="57E824A6" w:rsidRPr="00AA1417" w:rsidRDefault="57E824A6" w:rsidP="00616792">
            <w:pPr>
              <w:jc w:val="left"/>
              <w:rPr>
                <w:rFonts w:asciiTheme="majorHAnsi" w:hAnsiTheme="majorHAnsi"/>
              </w:rPr>
            </w:pPr>
          </w:p>
        </w:tc>
        <w:tc>
          <w:tcPr>
            <w:tcW w:w="886" w:type="dxa"/>
          </w:tcPr>
          <w:p w14:paraId="556018B0" w14:textId="77777777" w:rsidR="57E824A6" w:rsidRPr="00AA1417" w:rsidRDefault="57E824A6" w:rsidP="00616792">
            <w:pPr>
              <w:jc w:val="left"/>
              <w:rPr>
                <w:rFonts w:asciiTheme="majorHAnsi" w:hAnsiTheme="majorHAnsi"/>
              </w:rPr>
            </w:pPr>
          </w:p>
        </w:tc>
        <w:tc>
          <w:tcPr>
            <w:tcW w:w="5228" w:type="dxa"/>
          </w:tcPr>
          <w:p w14:paraId="629FEE41" w14:textId="77777777" w:rsidR="57E824A6" w:rsidRPr="00AA1417" w:rsidRDefault="57E824A6" w:rsidP="00616792">
            <w:pPr>
              <w:jc w:val="left"/>
              <w:rPr>
                <w:rFonts w:asciiTheme="majorHAnsi" w:hAnsiTheme="majorHAnsi"/>
              </w:rPr>
            </w:pPr>
          </w:p>
        </w:tc>
      </w:tr>
      <w:tr w:rsidR="00A509B9" w:rsidRPr="00AA1417" w14:paraId="3278A5A2" w14:textId="77777777" w:rsidTr="005F7918">
        <w:tc>
          <w:tcPr>
            <w:tcW w:w="3129" w:type="dxa"/>
          </w:tcPr>
          <w:p w14:paraId="6274DC42" w14:textId="77777777" w:rsidR="00A509B9" w:rsidRPr="00AA1417" w:rsidRDefault="00A509B9" w:rsidP="00616792">
            <w:pPr>
              <w:jc w:val="left"/>
              <w:rPr>
                <w:rFonts w:asciiTheme="majorHAnsi" w:hAnsiTheme="majorHAnsi"/>
              </w:rPr>
            </w:pPr>
          </w:p>
        </w:tc>
        <w:tc>
          <w:tcPr>
            <w:tcW w:w="886" w:type="dxa"/>
          </w:tcPr>
          <w:p w14:paraId="3832B2F5" w14:textId="77777777" w:rsidR="00A509B9" w:rsidRPr="00AA1417" w:rsidRDefault="00A509B9" w:rsidP="00616792">
            <w:pPr>
              <w:jc w:val="left"/>
              <w:rPr>
                <w:rFonts w:asciiTheme="majorHAnsi" w:hAnsiTheme="majorHAnsi"/>
              </w:rPr>
            </w:pPr>
          </w:p>
        </w:tc>
        <w:tc>
          <w:tcPr>
            <w:tcW w:w="5228" w:type="dxa"/>
          </w:tcPr>
          <w:p w14:paraId="0C0838D3" w14:textId="77777777" w:rsidR="00A509B9" w:rsidRPr="00AA1417" w:rsidRDefault="00A509B9" w:rsidP="00616792">
            <w:pPr>
              <w:jc w:val="left"/>
              <w:rPr>
                <w:rFonts w:asciiTheme="majorHAnsi" w:hAnsiTheme="majorHAnsi"/>
              </w:rPr>
            </w:pPr>
          </w:p>
        </w:tc>
      </w:tr>
      <w:tr w:rsidR="57E824A6" w:rsidRPr="00AA1417" w14:paraId="40380080" w14:textId="77777777" w:rsidTr="005F7918">
        <w:tc>
          <w:tcPr>
            <w:tcW w:w="3129" w:type="dxa"/>
          </w:tcPr>
          <w:p w14:paraId="59770D6B" w14:textId="77777777" w:rsidR="57E824A6" w:rsidRPr="00AA1417" w:rsidRDefault="57E824A6" w:rsidP="00616792">
            <w:pPr>
              <w:jc w:val="left"/>
              <w:rPr>
                <w:rFonts w:asciiTheme="majorHAnsi" w:hAnsiTheme="majorHAnsi"/>
              </w:rPr>
            </w:pPr>
          </w:p>
        </w:tc>
        <w:tc>
          <w:tcPr>
            <w:tcW w:w="886" w:type="dxa"/>
          </w:tcPr>
          <w:p w14:paraId="474AAC58" w14:textId="77777777" w:rsidR="57E824A6" w:rsidRPr="00AA1417" w:rsidRDefault="57E824A6" w:rsidP="00616792">
            <w:pPr>
              <w:jc w:val="left"/>
              <w:rPr>
                <w:rFonts w:asciiTheme="majorHAnsi" w:hAnsiTheme="majorHAnsi"/>
              </w:rPr>
            </w:pPr>
          </w:p>
        </w:tc>
        <w:tc>
          <w:tcPr>
            <w:tcW w:w="5228" w:type="dxa"/>
          </w:tcPr>
          <w:p w14:paraId="16C28A15" w14:textId="77777777" w:rsidR="57E824A6" w:rsidRPr="00AA1417" w:rsidRDefault="57E824A6" w:rsidP="00616792">
            <w:pPr>
              <w:jc w:val="left"/>
              <w:rPr>
                <w:rFonts w:asciiTheme="majorHAnsi" w:hAnsiTheme="majorHAnsi"/>
              </w:rPr>
            </w:pPr>
          </w:p>
        </w:tc>
      </w:tr>
      <w:tr w:rsidR="31EE129F" w:rsidRPr="00AA1417" w14:paraId="6A2CBF4E" w14:textId="77777777" w:rsidTr="005F7918">
        <w:tc>
          <w:tcPr>
            <w:tcW w:w="3129" w:type="dxa"/>
          </w:tcPr>
          <w:p w14:paraId="3F78032B" w14:textId="77777777" w:rsidR="31EE129F" w:rsidRPr="00AA1417" w:rsidRDefault="31EE129F" w:rsidP="00616792">
            <w:pPr>
              <w:jc w:val="left"/>
              <w:rPr>
                <w:rFonts w:asciiTheme="majorHAnsi" w:hAnsiTheme="majorHAnsi"/>
              </w:rPr>
            </w:pPr>
          </w:p>
        </w:tc>
        <w:tc>
          <w:tcPr>
            <w:tcW w:w="886" w:type="dxa"/>
          </w:tcPr>
          <w:p w14:paraId="7A1E6C33" w14:textId="77777777" w:rsidR="31EE129F" w:rsidRPr="00AA1417" w:rsidRDefault="31EE129F" w:rsidP="00616792">
            <w:pPr>
              <w:jc w:val="left"/>
              <w:rPr>
                <w:rFonts w:asciiTheme="majorHAnsi" w:hAnsiTheme="majorHAnsi"/>
              </w:rPr>
            </w:pPr>
          </w:p>
        </w:tc>
        <w:tc>
          <w:tcPr>
            <w:tcW w:w="5228" w:type="dxa"/>
          </w:tcPr>
          <w:p w14:paraId="7C29C9B9" w14:textId="77777777" w:rsidR="31EE129F" w:rsidRPr="00AA1417" w:rsidRDefault="31EE129F" w:rsidP="00616792">
            <w:pPr>
              <w:jc w:val="left"/>
              <w:rPr>
                <w:rFonts w:asciiTheme="majorHAnsi" w:hAnsiTheme="majorHAnsi"/>
              </w:rPr>
            </w:pPr>
          </w:p>
        </w:tc>
      </w:tr>
      <w:tr w:rsidR="31EE129F" w:rsidRPr="00AA1417" w14:paraId="7BEE6A0C" w14:textId="77777777" w:rsidTr="005F7918">
        <w:tc>
          <w:tcPr>
            <w:tcW w:w="3129" w:type="dxa"/>
          </w:tcPr>
          <w:p w14:paraId="51B41257" w14:textId="77777777" w:rsidR="31EE129F" w:rsidRPr="00AA1417" w:rsidRDefault="31EE129F" w:rsidP="00616792">
            <w:pPr>
              <w:jc w:val="left"/>
              <w:rPr>
                <w:rFonts w:asciiTheme="majorHAnsi" w:hAnsiTheme="majorHAnsi"/>
              </w:rPr>
            </w:pPr>
          </w:p>
        </w:tc>
        <w:tc>
          <w:tcPr>
            <w:tcW w:w="886" w:type="dxa"/>
          </w:tcPr>
          <w:p w14:paraId="043068E1" w14:textId="77777777" w:rsidR="31EE129F" w:rsidRPr="00AA1417" w:rsidRDefault="31EE129F" w:rsidP="00616792">
            <w:pPr>
              <w:jc w:val="left"/>
              <w:rPr>
                <w:rFonts w:asciiTheme="majorHAnsi" w:hAnsiTheme="majorHAnsi"/>
              </w:rPr>
            </w:pPr>
          </w:p>
        </w:tc>
        <w:tc>
          <w:tcPr>
            <w:tcW w:w="5228" w:type="dxa"/>
          </w:tcPr>
          <w:p w14:paraId="503427F9" w14:textId="77777777" w:rsidR="31EE129F" w:rsidRPr="00AA1417" w:rsidRDefault="31EE129F" w:rsidP="00616792">
            <w:pPr>
              <w:jc w:val="left"/>
              <w:rPr>
                <w:rFonts w:asciiTheme="majorHAnsi" w:hAnsiTheme="majorHAnsi"/>
              </w:rPr>
            </w:pPr>
          </w:p>
        </w:tc>
      </w:tr>
      <w:tr w:rsidR="005F7918" w:rsidRPr="00AA1417" w14:paraId="3C08F8D9" w14:textId="77777777" w:rsidTr="005F7918">
        <w:tc>
          <w:tcPr>
            <w:tcW w:w="3129" w:type="dxa"/>
          </w:tcPr>
          <w:p w14:paraId="04675276" w14:textId="77777777" w:rsidR="005F7918" w:rsidRPr="00AA1417" w:rsidRDefault="005F7918" w:rsidP="00616792">
            <w:pPr>
              <w:jc w:val="left"/>
              <w:rPr>
                <w:rFonts w:asciiTheme="majorHAnsi" w:hAnsiTheme="majorHAnsi"/>
              </w:rPr>
            </w:pPr>
          </w:p>
        </w:tc>
        <w:tc>
          <w:tcPr>
            <w:tcW w:w="886" w:type="dxa"/>
          </w:tcPr>
          <w:p w14:paraId="0AD33557" w14:textId="77777777" w:rsidR="005F7918" w:rsidRPr="00AA1417" w:rsidRDefault="005F7918" w:rsidP="00616792">
            <w:pPr>
              <w:jc w:val="left"/>
              <w:rPr>
                <w:rFonts w:asciiTheme="majorHAnsi" w:hAnsiTheme="majorHAnsi"/>
              </w:rPr>
            </w:pPr>
          </w:p>
        </w:tc>
        <w:tc>
          <w:tcPr>
            <w:tcW w:w="5228" w:type="dxa"/>
          </w:tcPr>
          <w:p w14:paraId="63B1EE1F" w14:textId="77777777" w:rsidR="005F7918" w:rsidRPr="00AA1417" w:rsidRDefault="005F7918" w:rsidP="00616792">
            <w:pPr>
              <w:jc w:val="left"/>
              <w:rPr>
                <w:rFonts w:asciiTheme="majorHAnsi" w:hAnsiTheme="majorHAnsi"/>
              </w:rPr>
            </w:pPr>
          </w:p>
        </w:tc>
      </w:tr>
      <w:tr w:rsidR="3314A5D4" w:rsidRPr="00AA1417" w14:paraId="29EBEF87" w14:textId="77777777" w:rsidTr="0F604AA0">
        <w:tc>
          <w:tcPr>
            <w:tcW w:w="0" w:type="auto"/>
          </w:tcPr>
          <w:p w14:paraId="3F3F71A7" w14:textId="77777777" w:rsidR="3314A5D4" w:rsidRPr="00AA1417" w:rsidRDefault="3314A5D4" w:rsidP="00616792">
            <w:pPr>
              <w:jc w:val="left"/>
              <w:rPr>
                <w:rFonts w:asciiTheme="majorHAnsi" w:hAnsiTheme="majorHAnsi"/>
              </w:rPr>
            </w:pPr>
          </w:p>
        </w:tc>
        <w:tc>
          <w:tcPr>
            <w:tcW w:w="0" w:type="auto"/>
          </w:tcPr>
          <w:p w14:paraId="7FF7DED1" w14:textId="77777777" w:rsidR="3314A5D4" w:rsidRPr="00AA1417" w:rsidRDefault="3314A5D4" w:rsidP="00616792">
            <w:pPr>
              <w:jc w:val="left"/>
              <w:rPr>
                <w:rFonts w:asciiTheme="majorHAnsi" w:hAnsiTheme="majorHAnsi"/>
              </w:rPr>
            </w:pPr>
          </w:p>
        </w:tc>
        <w:tc>
          <w:tcPr>
            <w:tcW w:w="0" w:type="auto"/>
          </w:tcPr>
          <w:p w14:paraId="632BFF3F" w14:textId="77777777" w:rsidR="3314A5D4" w:rsidRPr="00AA1417" w:rsidRDefault="3314A5D4" w:rsidP="00616792">
            <w:pPr>
              <w:jc w:val="left"/>
              <w:rPr>
                <w:rFonts w:asciiTheme="majorHAnsi" w:hAnsiTheme="majorHAnsi"/>
              </w:rPr>
            </w:pPr>
          </w:p>
        </w:tc>
      </w:tr>
    </w:tbl>
    <w:p w14:paraId="5B50C723" w14:textId="77777777" w:rsidR="00633CBA" w:rsidRPr="00AA1417" w:rsidRDefault="00633CBA" w:rsidP="57E824A6">
      <w:pPr>
        <w:rPr>
          <w:rFonts w:asciiTheme="majorHAnsi" w:hAnsiTheme="majorHAnsi"/>
        </w:rPr>
      </w:pPr>
    </w:p>
    <w:p w14:paraId="44F4734A" w14:textId="77777777" w:rsidR="00633CBA" w:rsidRPr="00AA1417" w:rsidRDefault="00633CBA">
      <w:pPr>
        <w:rPr>
          <w:rFonts w:asciiTheme="majorHAnsi" w:hAnsiTheme="majorHAnsi"/>
        </w:rPr>
      </w:pPr>
    </w:p>
    <w:p w14:paraId="70F7B519" w14:textId="77777777" w:rsidR="00AA1417" w:rsidRDefault="00AA1417">
      <w:pPr>
        <w:widowControl/>
        <w:spacing w:line="240" w:lineRule="auto"/>
        <w:jc w:val="left"/>
        <w:rPr>
          <w:rFonts w:asciiTheme="majorHAnsi" w:hAnsiTheme="majorHAnsi"/>
          <w:b/>
          <w:sz w:val="24"/>
        </w:rPr>
      </w:pPr>
      <w:bookmarkStart w:id="21" w:name="_Toc527861971"/>
      <w:r>
        <w:rPr>
          <w:rFonts w:asciiTheme="majorHAnsi" w:hAnsiTheme="majorHAnsi"/>
        </w:rPr>
        <w:br w:type="page"/>
      </w:r>
    </w:p>
    <w:p w14:paraId="69EB6A67" w14:textId="77777777" w:rsidR="005E12BF" w:rsidRPr="00AA1417" w:rsidRDefault="005E12BF">
      <w:pPr>
        <w:pStyle w:val="Heading1"/>
        <w:rPr>
          <w:rFonts w:asciiTheme="majorHAnsi" w:hAnsiTheme="majorHAnsi"/>
        </w:rPr>
      </w:pPr>
      <w:bookmarkStart w:id="22" w:name="_Toc38451909"/>
      <w:r w:rsidRPr="00AA1417">
        <w:rPr>
          <w:rFonts w:asciiTheme="majorHAnsi" w:hAnsiTheme="majorHAnsi"/>
        </w:rPr>
        <w:lastRenderedPageBreak/>
        <w:t>Communication</w:t>
      </w:r>
      <w:bookmarkEnd w:id="22"/>
    </w:p>
    <w:p w14:paraId="075DE809" w14:textId="77777777" w:rsidR="00DA0219" w:rsidRPr="00AA1417" w:rsidRDefault="00DA0219" w:rsidP="005E12BF">
      <w:pPr>
        <w:rPr>
          <w:rFonts w:asciiTheme="majorHAnsi" w:hAnsiTheme="majorHAnsi"/>
        </w:rPr>
      </w:pPr>
    </w:p>
    <w:p w14:paraId="389B42FD" w14:textId="7D4FC19E" w:rsidR="4C0E474F" w:rsidRPr="00AA1417" w:rsidRDefault="00B728D6">
      <w:pPr>
        <w:rPr>
          <w:rFonts w:asciiTheme="majorHAnsi" w:hAnsiTheme="majorHAnsi"/>
        </w:rPr>
      </w:pPr>
      <w:r>
        <w:rPr>
          <w:rFonts w:asciiTheme="majorHAnsi" w:hAnsiTheme="majorHAnsi"/>
        </w:rPr>
        <w:t>We set up weekly calls to track progress of each module to ensure that we could deliver the project within timelines.</w:t>
      </w:r>
    </w:p>
    <w:p w14:paraId="3765B3B6" w14:textId="77777777" w:rsidR="00C479EA" w:rsidRPr="00AA1417" w:rsidRDefault="00C479EA" w:rsidP="00C479EA">
      <w:pPr>
        <w:pStyle w:val="Paragraph1"/>
        <w:rPr>
          <w:rFonts w:asciiTheme="majorHAnsi" w:hAnsiTheme="majorHAnsi"/>
        </w:rPr>
      </w:pPr>
    </w:p>
    <w:p w14:paraId="53AC11C0" w14:textId="04C2D5A8" w:rsidR="00AA1417" w:rsidRDefault="00983D8C" w:rsidP="00983D8C">
      <w:pPr>
        <w:pStyle w:val="Heading2"/>
      </w:pPr>
      <w:bookmarkStart w:id="23" w:name="_Toc38451910"/>
      <w:r>
        <w:t>Collaboration</w:t>
      </w:r>
      <w:bookmarkEnd w:id="23"/>
    </w:p>
    <w:p w14:paraId="418B4015" w14:textId="16264C5C" w:rsidR="00132B2C" w:rsidRDefault="00132B2C" w:rsidP="00132B2C"/>
    <w:p w14:paraId="564C1A05" w14:textId="50257D3D" w:rsidR="00132B2C" w:rsidRDefault="00132B2C" w:rsidP="00132B2C">
      <w:r>
        <w:t xml:space="preserve">We used GIT Project Board to create </w:t>
      </w:r>
      <w:r w:rsidR="006215E2">
        <w:t>User Stories, so that we could track the progress. Below is the screenshot of the same:</w:t>
      </w:r>
    </w:p>
    <w:p w14:paraId="49425C83" w14:textId="11E3E5C9" w:rsidR="006215E2" w:rsidRDefault="006215E2" w:rsidP="00132B2C"/>
    <w:p w14:paraId="6EF2FB7A" w14:textId="7AD5680B" w:rsidR="006215E2" w:rsidRPr="00132B2C" w:rsidRDefault="006215E2" w:rsidP="00132B2C">
      <w:r>
        <w:rPr>
          <w:noProof/>
        </w:rPr>
        <w:drawing>
          <wp:inline distT="0" distB="0" distL="0" distR="0" wp14:anchorId="680565CE" wp14:editId="7FFBD6B9">
            <wp:extent cx="5732145" cy="2675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675255"/>
                    </a:xfrm>
                    <a:prstGeom prst="rect">
                      <a:avLst/>
                    </a:prstGeom>
                  </pic:spPr>
                </pic:pic>
              </a:graphicData>
            </a:graphic>
          </wp:inline>
        </w:drawing>
      </w:r>
    </w:p>
    <w:p w14:paraId="0B31DB47" w14:textId="77777777" w:rsidR="00983D8C" w:rsidRPr="00983D8C" w:rsidRDefault="00983D8C" w:rsidP="00983D8C">
      <w:pPr>
        <w:ind w:left="720"/>
      </w:pPr>
    </w:p>
    <w:p w14:paraId="12B5F52F" w14:textId="77777777" w:rsidR="4C0E474F" w:rsidRPr="00AA1417" w:rsidRDefault="4C0E474F" w:rsidP="00983D8C">
      <w:pPr>
        <w:pStyle w:val="Heading2"/>
      </w:pPr>
      <w:r w:rsidRPr="00AA1417">
        <w:t xml:space="preserve"> </w:t>
      </w:r>
      <w:bookmarkStart w:id="24" w:name="_Toc38451911"/>
      <w:r w:rsidR="00AA1417" w:rsidRPr="00983D8C">
        <w:t>Git</w:t>
      </w:r>
      <w:bookmarkEnd w:id="24"/>
    </w:p>
    <w:p w14:paraId="66D1FB4C" w14:textId="2B3F1997" w:rsidR="4C0E474F" w:rsidRDefault="00B728D6" w:rsidP="00B728D6">
      <w:pPr>
        <w:pStyle w:val="Paragraph1"/>
        <w:ind w:left="720"/>
        <w:rPr>
          <w:rFonts w:asciiTheme="majorHAnsi" w:hAnsiTheme="majorHAnsi"/>
        </w:rPr>
      </w:pPr>
      <w:r>
        <w:rPr>
          <w:rFonts w:asciiTheme="majorHAnsi" w:hAnsiTheme="majorHAnsi"/>
        </w:rPr>
        <w:t xml:space="preserve">Link to the </w:t>
      </w:r>
      <w:proofErr w:type="spellStart"/>
      <w:r>
        <w:rPr>
          <w:rFonts w:asciiTheme="majorHAnsi" w:hAnsiTheme="majorHAnsi"/>
        </w:rPr>
        <w:t>Github</w:t>
      </w:r>
      <w:proofErr w:type="spellEnd"/>
      <w:r>
        <w:rPr>
          <w:rFonts w:asciiTheme="majorHAnsi" w:hAnsiTheme="majorHAnsi"/>
        </w:rPr>
        <w:t xml:space="preserve"> Repo : </w:t>
      </w:r>
      <w:hyperlink r:id="rId10" w:history="1">
        <w:r w:rsidRPr="007005A1">
          <w:rPr>
            <w:rStyle w:val="Hyperlink"/>
            <w:rFonts w:asciiTheme="majorHAnsi" w:hAnsiTheme="majorHAnsi"/>
          </w:rPr>
          <w:t>https://github.com/prar1612/StoreAssist.git</w:t>
        </w:r>
      </w:hyperlink>
    </w:p>
    <w:p w14:paraId="08AC7E2E" w14:textId="77777777" w:rsidR="00B728D6" w:rsidRPr="00AA1417" w:rsidRDefault="00B728D6" w:rsidP="00B728D6">
      <w:pPr>
        <w:pStyle w:val="Paragraph1"/>
        <w:ind w:left="720"/>
        <w:rPr>
          <w:rFonts w:asciiTheme="majorHAnsi" w:hAnsiTheme="majorHAnsi"/>
        </w:rPr>
      </w:pPr>
    </w:p>
    <w:p w14:paraId="20A27A76" w14:textId="77777777" w:rsidR="4C0E474F" w:rsidRPr="00AA1417" w:rsidRDefault="4C0E474F">
      <w:pPr>
        <w:rPr>
          <w:rFonts w:asciiTheme="majorHAnsi" w:hAnsiTheme="majorHAnsi"/>
        </w:rPr>
      </w:pPr>
    </w:p>
    <w:p w14:paraId="1440D145" w14:textId="77777777" w:rsidR="00DA0219" w:rsidRPr="00AA1417" w:rsidRDefault="00DA0219" w:rsidP="005E12BF">
      <w:pPr>
        <w:rPr>
          <w:rFonts w:asciiTheme="majorHAnsi" w:hAnsiTheme="majorHAnsi"/>
        </w:rPr>
      </w:pPr>
    </w:p>
    <w:p w14:paraId="15A8F3B9" w14:textId="77777777" w:rsidR="005E12BF" w:rsidRPr="00AA1417" w:rsidRDefault="005E12BF" w:rsidP="005E12BF">
      <w:pPr>
        <w:pStyle w:val="Heading1"/>
        <w:rPr>
          <w:rFonts w:asciiTheme="majorHAnsi" w:hAnsiTheme="majorHAnsi"/>
        </w:rPr>
      </w:pPr>
      <w:bookmarkStart w:id="25" w:name="_Toc38451912"/>
      <w:bookmarkEnd w:id="21"/>
      <w:r w:rsidRPr="00AA1417">
        <w:rPr>
          <w:rFonts w:asciiTheme="majorHAnsi" w:hAnsiTheme="majorHAnsi"/>
        </w:rPr>
        <w:t>Project plan</w:t>
      </w:r>
      <w:bookmarkEnd w:id="25"/>
    </w:p>
    <w:p w14:paraId="0D9AC7C4" w14:textId="77777777" w:rsidR="005E12BF" w:rsidRPr="00AA1417" w:rsidRDefault="005E12BF" w:rsidP="00983D8C">
      <w:pPr>
        <w:pStyle w:val="Heading2"/>
      </w:pPr>
      <w:bookmarkStart w:id="26" w:name="_Toc38451913"/>
      <w:r w:rsidRPr="00AA1417">
        <w:t>Time schedule</w:t>
      </w:r>
      <w:bookmarkEnd w:id="26"/>
    </w:p>
    <w:p w14:paraId="05EE6F97" w14:textId="77777777"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433"/>
        <w:gridCol w:w="989"/>
        <w:gridCol w:w="989"/>
      </w:tblGrid>
      <w:tr w:rsidR="00B728D6" w:rsidRPr="00AA1417" w14:paraId="1844553C" w14:textId="77777777" w:rsidTr="00B728D6">
        <w:trPr>
          <w:trHeight w:val="332"/>
        </w:trPr>
        <w:tc>
          <w:tcPr>
            <w:tcW w:w="665" w:type="dxa"/>
          </w:tcPr>
          <w:p w14:paraId="273BAEFA" w14:textId="77777777" w:rsidR="00B728D6" w:rsidRPr="00AA1417" w:rsidRDefault="00B728D6" w:rsidP="00B728D6">
            <w:pPr>
              <w:jc w:val="center"/>
              <w:rPr>
                <w:rFonts w:asciiTheme="majorHAnsi" w:hAnsiTheme="majorHAnsi"/>
              </w:rPr>
            </w:pPr>
            <w:r w:rsidRPr="00AA1417">
              <w:rPr>
                <w:rFonts w:asciiTheme="majorHAnsi" w:hAnsiTheme="majorHAnsi"/>
                <w:b/>
                <w:bCs/>
              </w:rPr>
              <w:t>Id</w:t>
            </w:r>
          </w:p>
        </w:tc>
        <w:tc>
          <w:tcPr>
            <w:tcW w:w="1952" w:type="dxa"/>
          </w:tcPr>
          <w:p w14:paraId="37B46C5C" w14:textId="77777777" w:rsidR="00B728D6" w:rsidRPr="00AA1417" w:rsidRDefault="00B728D6" w:rsidP="00B728D6">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14:paraId="1FADE076" w14:textId="77777777" w:rsidR="00B728D6" w:rsidRPr="00AA1417" w:rsidRDefault="00B728D6" w:rsidP="00B728D6">
            <w:pPr>
              <w:jc w:val="center"/>
              <w:rPr>
                <w:rFonts w:asciiTheme="majorHAnsi" w:hAnsiTheme="majorHAnsi"/>
              </w:rPr>
            </w:pPr>
            <w:r w:rsidRPr="00AA1417">
              <w:rPr>
                <w:rFonts w:asciiTheme="majorHAnsi" w:hAnsiTheme="majorHAnsi"/>
                <w:b/>
                <w:bCs/>
              </w:rPr>
              <w:t>Responsible Dept./Initials</w:t>
            </w:r>
          </w:p>
        </w:tc>
        <w:tc>
          <w:tcPr>
            <w:tcW w:w="989" w:type="dxa"/>
          </w:tcPr>
          <w:p w14:paraId="6C88DCF1" w14:textId="77777777" w:rsidR="00B728D6" w:rsidRPr="00AA1417" w:rsidRDefault="00B728D6" w:rsidP="00B728D6">
            <w:pPr>
              <w:jc w:val="center"/>
              <w:rPr>
                <w:rFonts w:asciiTheme="majorHAnsi" w:hAnsiTheme="majorHAnsi"/>
              </w:rPr>
            </w:pPr>
            <w:r w:rsidRPr="00AA1417">
              <w:rPr>
                <w:rFonts w:asciiTheme="majorHAnsi" w:hAnsiTheme="majorHAnsi"/>
                <w:b/>
                <w:bCs/>
              </w:rPr>
              <w:t>Finished week</w:t>
            </w:r>
          </w:p>
        </w:tc>
        <w:tc>
          <w:tcPr>
            <w:tcW w:w="989" w:type="dxa"/>
          </w:tcPr>
          <w:p w14:paraId="5990EDBB" w14:textId="72D97A5C" w:rsidR="00B728D6" w:rsidRPr="00AA1417" w:rsidRDefault="00B728D6" w:rsidP="00B728D6">
            <w:pPr>
              <w:rPr>
                <w:rFonts w:asciiTheme="majorHAnsi" w:hAnsiTheme="majorHAnsi"/>
              </w:rPr>
            </w:pPr>
            <w:r w:rsidRPr="00AA1417">
              <w:rPr>
                <w:rFonts w:asciiTheme="majorHAnsi" w:hAnsiTheme="majorHAnsi"/>
                <w:b/>
                <w:bCs/>
              </w:rPr>
              <w:t>Forecast</w:t>
            </w:r>
            <w:r>
              <w:rPr>
                <w:rFonts w:asciiTheme="majorHAnsi" w:hAnsiTheme="majorHAnsi"/>
                <w:b/>
                <w:bCs/>
              </w:rPr>
              <w:t xml:space="preserve"> Week</w:t>
            </w:r>
          </w:p>
        </w:tc>
      </w:tr>
      <w:tr w:rsidR="00B728D6" w:rsidRPr="00AA1417" w14:paraId="7ACF417D" w14:textId="77777777" w:rsidTr="00B728D6">
        <w:tc>
          <w:tcPr>
            <w:tcW w:w="665" w:type="dxa"/>
          </w:tcPr>
          <w:p w14:paraId="1086A828" w14:textId="5406BD16" w:rsidR="00B728D6" w:rsidRPr="00B728D6" w:rsidRDefault="00B728D6" w:rsidP="00B728D6">
            <w:pPr>
              <w:pStyle w:val="ListParagraph"/>
              <w:numPr>
                <w:ilvl w:val="0"/>
                <w:numId w:val="14"/>
              </w:numPr>
              <w:rPr>
                <w:rFonts w:asciiTheme="majorHAnsi" w:hAnsiTheme="majorHAnsi"/>
              </w:rPr>
            </w:pPr>
          </w:p>
        </w:tc>
        <w:tc>
          <w:tcPr>
            <w:tcW w:w="1952" w:type="dxa"/>
          </w:tcPr>
          <w:p w14:paraId="18EDB357" w14:textId="40DEFD4C" w:rsidR="00B728D6" w:rsidRPr="00AA1417" w:rsidRDefault="00B728D6" w:rsidP="00B728D6">
            <w:pPr>
              <w:rPr>
                <w:rFonts w:asciiTheme="majorHAnsi" w:hAnsiTheme="majorHAnsi"/>
              </w:rPr>
            </w:pPr>
            <w:r>
              <w:rPr>
                <w:rFonts w:asciiTheme="majorHAnsi" w:hAnsiTheme="majorHAnsi"/>
              </w:rPr>
              <w:t>High level design</w:t>
            </w:r>
          </w:p>
        </w:tc>
        <w:tc>
          <w:tcPr>
            <w:tcW w:w="1433" w:type="dxa"/>
          </w:tcPr>
          <w:p w14:paraId="7205DBE8" w14:textId="4A95A0D7" w:rsidR="00B728D6" w:rsidRPr="00AA1417" w:rsidRDefault="00A35DDC" w:rsidP="00B728D6">
            <w:pPr>
              <w:rPr>
                <w:rFonts w:asciiTheme="majorHAnsi" w:hAnsiTheme="majorHAnsi"/>
              </w:rPr>
            </w:pPr>
            <w:r>
              <w:rPr>
                <w:rFonts w:asciiTheme="majorHAnsi" w:hAnsiTheme="majorHAnsi"/>
              </w:rPr>
              <w:t>All</w:t>
            </w:r>
          </w:p>
        </w:tc>
        <w:tc>
          <w:tcPr>
            <w:tcW w:w="989" w:type="dxa"/>
          </w:tcPr>
          <w:p w14:paraId="65D2422C" w14:textId="5D037F1E" w:rsidR="00B728D6" w:rsidRPr="00AA1417" w:rsidRDefault="00A35DDC" w:rsidP="00B728D6">
            <w:pPr>
              <w:jc w:val="center"/>
              <w:rPr>
                <w:rFonts w:asciiTheme="majorHAnsi" w:hAnsiTheme="majorHAnsi"/>
              </w:rPr>
            </w:pPr>
            <w:r>
              <w:rPr>
                <w:rFonts w:asciiTheme="majorHAnsi" w:hAnsiTheme="majorHAnsi"/>
              </w:rPr>
              <w:t>Feb 5th</w:t>
            </w:r>
          </w:p>
        </w:tc>
        <w:tc>
          <w:tcPr>
            <w:tcW w:w="989" w:type="dxa"/>
          </w:tcPr>
          <w:p w14:paraId="4E418B98" w14:textId="4C602472" w:rsidR="00B728D6" w:rsidRPr="00AA1417" w:rsidRDefault="00A35DDC" w:rsidP="00B728D6">
            <w:pPr>
              <w:jc w:val="center"/>
              <w:rPr>
                <w:rFonts w:asciiTheme="majorHAnsi" w:hAnsiTheme="majorHAnsi"/>
              </w:rPr>
            </w:pPr>
            <w:r>
              <w:rPr>
                <w:rFonts w:asciiTheme="majorHAnsi" w:hAnsiTheme="majorHAnsi"/>
              </w:rPr>
              <w:t>Feb 5th</w:t>
            </w:r>
          </w:p>
        </w:tc>
      </w:tr>
      <w:tr w:rsidR="00B728D6" w:rsidRPr="00AA1417" w14:paraId="513DB63C" w14:textId="77777777" w:rsidTr="00B728D6">
        <w:tc>
          <w:tcPr>
            <w:tcW w:w="665" w:type="dxa"/>
          </w:tcPr>
          <w:p w14:paraId="7C1049D9" w14:textId="06CE9174" w:rsidR="00B728D6" w:rsidRPr="00B728D6" w:rsidRDefault="00B728D6" w:rsidP="00B728D6">
            <w:pPr>
              <w:pStyle w:val="ListParagraph"/>
              <w:numPr>
                <w:ilvl w:val="0"/>
                <w:numId w:val="14"/>
              </w:numPr>
              <w:rPr>
                <w:rFonts w:asciiTheme="majorHAnsi" w:hAnsiTheme="majorHAnsi"/>
              </w:rPr>
            </w:pPr>
          </w:p>
        </w:tc>
        <w:tc>
          <w:tcPr>
            <w:tcW w:w="1952" w:type="dxa"/>
          </w:tcPr>
          <w:p w14:paraId="17EE0A56" w14:textId="4CA7271C" w:rsidR="00B728D6" w:rsidRPr="00AA1417" w:rsidRDefault="00B728D6" w:rsidP="00B728D6">
            <w:pPr>
              <w:rPr>
                <w:rFonts w:asciiTheme="majorHAnsi" w:hAnsiTheme="majorHAnsi"/>
              </w:rPr>
            </w:pPr>
            <w:r>
              <w:rPr>
                <w:rFonts w:asciiTheme="majorHAnsi" w:hAnsiTheme="majorHAnsi"/>
              </w:rPr>
              <w:t>Division of project into independent modules</w:t>
            </w:r>
          </w:p>
        </w:tc>
        <w:tc>
          <w:tcPr>
            <w:tcW w:w="1433" w:type="dxa"/>
          </w:tcPr>
          <w:p w14:paraId="220F4C80" w14:textId="20C99579" w:rsidR="00B728D6" w:rsidRPr="00AA1417" w:rsidRDefault="00A35DDC" w:rsidP="00B728D6">
            <w:pPr>
              <w:rPr>
                <w:rFonts w:asciiTheme="majorHAnsi" w:hAnsiTheme="majorHAnsi"/>
              </w:rPr>
            </w:pPr>
            <w:r>
              <w:rPr>
                <w:rFonts w:asciiTheme="majorHAnsi" w:hAnsiTheme="majorHAnsi"/>
              </w:rPr>
              <w:t>All</w:t>
            </w:r>
          </w:p>
        </w:tc>
        <w:tc>
          <w:tcPr>
            <w:tcW w:w="989" w:type="dxa"/>
          </w:tcPr>
          <w:p w14:paraId="3FF69A60" w14:textId="6AB719E7" w:rsidR="00B728D6" w:rsidRPr="00AA1417" w:rsidRDefault="00A35DDC" w:rsidP="00B728D6">
            <w:pPr>
              <w:rPr>
                <w:rFonts w:asciiTheme="majorHAnsi" w:hAnsiTheme="majorHAnsi"/>
              </w:rPr>
            </w:pPr>
            <w:r>
              <w:rPr>
                <w:rFonts w:asciiTheme="majorHAnsi" w:hAnsiTheme="majorHAnsi"/>
              </w:rPr>
              <w:t>Feb 12</w:t>
            </w:r>
            <w:r w:rsidRPr="00A35DDC">
              <w:rPr>
                <w:rFonts w:asciiTheme="majorHAnsi" w:hAnsiTheme="majorHAnsi"/>
                <w:vertAlign w:val="superscript"/>
              </w:rPr>
              <w:t>th</w:t>
            </w:r>
          </w:p>
        </w:tc>
        <w:tc>
          <w:tcPr>
            <w:tcW w:w="989" w:type="dxa"/>
          </w:tcPr>
          <w:p w14:paraId="728D207A" w14:textId="7F6C934B" w:rsidR="00B728D6" w:rsidRPr="00AA1417" w:rsidRDefault="00A35DDC" w:rsidP="00B728D6">
            <w:pPr>
              <w:rPr>
                <w:rFonts w:asciiTheme="majorHAnsi" w:hAnsiTheme="majorHAnsi"/>
              </w:rPr>
            </w:pPr>
            <w:r>
              <w:rPr>
                <w:rFonts w:asciiTheme="majorHAnsi" w:hAnsiTheme="majorHAnsi"/>
              </w:rPr>
              <w:t>Feb 10th</w:t>
            </w:r>
          </w:p>
        </w:tc>
      </w:tr>
      <w:tr w:rsidR="00B728D6" w:rsidRPr="00AA1417" w14:paraId="4BEE69FD" w14:textId="77777777" w:rsidTr="00B728D6">
        <w:tc>
          <w:tcPr>
            <w:tcW w:w="665" w:type="dxa"/>
          </w:tcPr>
          <w:p w14:paraId="4784F03E" w14:textId="2A653054" w:rsidR="00B728D6" w:rsidRPr="00AA1417" w:rsidRDefault="00B728D6" w:rsidP="00B728D6">
            <w:pPr>
              <w:jc w:val="left"/>
              <w:rPr>
                <w:rFonts w:asciiTheme="majorHAnsi" w:hAnsiTheme="majorHAnsi"/>
              </w:rPr>
            </w:pPr>
            <w:r>
              <w:rPr>
                <w:rFonts w:asciiTheme="majorHAnsi" w:hAnsiTheme="majorHAnsi"/>
              </w:rPr>
              <w:t>3.</w:t>
            </w:r>
          </w:p>
        </w:tc>
        <w:tc>
          <w:tcPr>
            <w:tcW w:w="1952" w:type="dxa"/>
          </w:tcPr>
          <w:p w14:paraId="52014933" w14:textId="14C7D191" w:rsidR="00B728D6" w:rsidRPr="00AA1417" w:rsidRDefault="00B728D6" w:rsidP="00B728D6">
            <w:pPr>
              <w:jc w:val="left"/>
              <w:rPr>
                <w:rFonts w:asciiTheme="majorHAnsi" w:hAnsiTheme="majorHAnsi"/>
              </w:rPr>
            </w:pPr>
            <w:r>
              <w:rPr>
                <w:rFonts w:asciiTheme="majorHAnsi" w:hAnsiTheme="majorHAnsi"/>
              </w:rPr>
              <w:t xml:space="preserve">Add a new member- store in </w:t>
            </w:r>
            <w:proofErr w:type="spellStart"/>
            <w:r>
              <w:rPr>
                <w:rFonts w:asciiTheme="majorHAnsi" w:hAnsiTheme="majorHAnsi"/>
              </w:rPr>
              <w:t>dynamoDB</w:t>
            </w:r>
            <w:proofErr w:type="spellEnd"/>
          </w:p>
        </w:tc>
        <w:tc>
          <w:tcPr>
            <w:tcW w:w="1433" w:type="dxa"/>
          </w:tcPr>
          <w:p w14:paraId="1661F8BB" w14:textId="49044628"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478FD12F" w14:textId="2A5DF961" w:rsidR="00B728D6" w:rsidRPr="00AA1417" w:rsidRDefault="00A35DDC" w:rsidP="00B728D6">
            <w:pPr>
              <w:jc w:val="left"/>
              <w:rPr>
                <w:rFonts w:asciiTheme="majorHAnsi" w:hAnsiTheme="majorHAnsi"/>
              </w:rPr>
            </w:pPr>
            <w:r>
              <w:rPr>
                <w:rFonts w:asciiTheme="majorHAnsi" w:hAnsiTheme="majorHAnsi"/>
              </w:rPr>
              <w:t>Mar 5th</w:t>
            </w:r>
          </w:p>
        </w:tc>
        <w:tc>
          <w:tcPr>
            <w:tcW w:w="989" w:type="dxa"/>
          </w:tcPr>
          <w:p w14:paraId="7358DB34" w14:textId="5396D715" w:rsidR="00B728D6" w:rsidRPr="00AA1417" w:rsidRDefault="00A35DDC" w:rsidP="00B728D6">
            <w:pPr>
              <w:jc w:val="left"/>
              <w:rPr>
                <w:rFonts w:asciiTheme="majorHAnsi" w:hAnsiTheme="majorHAnsi"/>
              </w:rPr>
            </w:pPr>
            <w:r>
              <w:rPr>
                <w:rFonts w:asciiTheme="majorHAnsi" w:hAnsiTheme="majorHAnsi"/>
              </w:rPr>
              <w:t>Mar 1st</w:t>
            </w:r>
          </w:p>
        </w:tc>
      </w:tr>
      <w:tr w:rsidR="00B728D6" w:rsidRPr="00AA1417" w14:paraId="00EB6831" w14:textId="77777777" w:rsidTr="00B728D6">
        <w:tc>
          <w:tcPr>
            <w:tcW w:w="665" w:type="dxa"/>
          </w:tcPr>
          <w:p w14:paraId="1464E3E2" w14:textId="5B77120A" w:rsidR="00B728D6" w:rsidRPr="00AA1417" w:rsidRDefault="00B728D6" w:rsidP="00B728D6">
            <w:pPr>
              <w:jc w:val="left"/>
              <w:rPr>
                <w:rFonts w:asciiTheme="majorHAnsi" w:hAnsiTheme="majorHAnsi"/>
              </w:rPr>
            </w:pPr>
            <w:r>
              <w:rPr>
                <w:rFonts w:asciiTheme="majorHAnsi" w:hAnsiTheme="majorHAnsi"/>
              </w:rPr>
              <w:t>4.</w:t>
            </w:r>
          </w:p>
        </w:tc>
        <w:tc>
          <w:tcPr>
            <w:tcW w:w="1952" w:type="dxa"/>
          </w:tcPr>
          <w:p w14:paraId="7D8707D3" w14:textId="0B113723" w:rsidR="00B728D6" w:rsidRPr="00AA1417" w:rsidRDefault="00B728D6" w:rsidP="00B728D6">
            <w:pPr>
              <w:jc w:val="left"/>
              <w:rPr>
                <w:rFonts w:asciiTheme="majorHAnsi" w:hAnsiTheme="majorHAnsi"/>
              </w:rPr>
            </w:pPr>
            <w:r>
              <w:rPr>
                <w:rFonts w:asciiTheme="majorHAnsi" w:hAnsiTheme="majorHAnsi"/>
              </w:rPr>
              <w:t>Add a new member – store image in s3</w:t>
            </w:r>
          </w:p>
        </w:tc>
        <w:tc>
          <w:tcPr>
            <w:tcW w:w="1433" w:type="dxa"/>
          </w:tcPr>
          <w:p w14:paraId="404428BB" w14:textId="7099D860"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11DB6A2C" w14:textId="72E0FF87" w:rsidR="00B728D6" w:rsidRPr="00AA1417" w:rsidRDefault="00A35DDC" w:rsidP="00B728D6">
            <w:pPr>
              <w:jc w:val="left"/>
              <w:rPr>
                <w:rFonts w:asciiTheme="majorHAnsi" w:hAnsiTheme="majorHAnsi"/>
              </w:rPr>
            </w:pPr>
            <w:r>
              <w:rPr>
                <w:rFonts w:asciiTheme="majorHAnsi" w:hAnsiTheme="majorHAnsi"/>
              </w:rPr>
              <w:t>Mar 20th</w:t>
            </w:r>
          </w:p>
        </w:tc>
        <w:tc>
          <w:tcPr>
            <w:tcW w:w="989" w:type="dxa"/>
          </w:tcPr>
          <w:p w14:paraId="2984E477" w14:textId="76CBF416" w:rsidR="00B728D6" w:rsidRPr="00AA1417" w:rsidRDefault="00A35DDC" w:rsidP="00B728D6">
            <w:pPr>
              <w:jc w:val="left"/>
              <w:rPr>
                <w:rFonts w:asciiTheme="majorHAnsi" w:hAnsiTheme="majorHAnsi"/>
              </w:rPr>
            </w:pPr>
            <w:r>
              <w:rPr>
                <w:rFonts w:asciiTheme="majorHAnsi" w:hAnsiTheme="majorHAnsi"/>
              </w:rPr>
              <w:t>Mar 20th</w:t>
            </w:r>
          </w:p>
        </w:tc>
      </w:tr>
      <w:tr w:rsidR="00B728D6" w:rsidRPr="00AA1417" w14:paraId="5115A3C4" w14:textId="77777777" w:rsidTr="00B728D6">
        <w:tc>
          <w:tcPr>
            <w:tcW w:w="665" w:type="dxa"/>
          </w:tcPr>
          <w:p w14:paraId="6208D17A" w14:textId="084E31DE" w:rsidR="00B728D6" w:rsidRPr="00AA1417" w:rsidRDefault="00B728D6" w:rsidP="00B728D6">
            <w:pPr>
              <w:jc w:val="left"/>
              <w:rPr>
                <w:rFonts w:asciiTheme="majorHAnsi" w:hAnsiTheme="majorHAnsi"/>
              </w:rPr>
            </w:pPr>
            <w:r>
              <w:rPr>
                <w:rFonts w:asciiTheme="majorHAnsi" w:hAnsiTheme="majorHAnsi"/>
              </w:rPr>
              <w:lastRenderedPageBreak/>
              <w:t>5.</w:t>
            </w:r>
          </w:p>
        </w:tc>
        <w:tc>
          <w:tcPr>
            <w:tcW w:w="1952" w:type="dxa"/>
          </w:tcPr>
          <w:p w14:paraId="07591F93" w14:textId="430ED62E" w:rsidR="00B728D6" w:rsidRPr="00AA1417" w:rsidRDefault="00B728D6" w:rsidP="00B728D6">
            <w:pPr>
              <w:jc w:val="left"/>
              <w:rPr>
                <w:rFonts w:asciiTheme="majorHAnsi" w:hAnsiTheme="majorHAnsi"/>
              </w:rPr>
            </w:pPr>
            <w:r>
              <w:rPr>
                <w:rFonts w:asciiTheme="majorHAnsi" w:hAnsiTheme="majorHAnsi"/>
              </w:rPr>
              <w:t>Image comparison for retrieving member</w:t>
            </w:r>
          </w:p>
        </w:tc>
        <w:tc>
          <w:tcPr>
            <w:tcW w:w="1433" w:type="dxa"/>
          </w:tcPr>
          <w:p w14:paraId="011CF8B6" w14:textId="268D8754"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4F7E1B55" w14:textId="24B83C35" w:rsidR="00B728D6" w:rsidRPr="00AA1417" w:rsidRDefault="00A35DDC" w:rsidP="00B728D6">
            <w:pPr>
              <w:jc w:val="left"/>
              <w:rPr>
                <w:rFonts w:asciiTheme="majorHAnsi" w:hAnsiTheme="majorHAnsi"/>
              </w:rPr>
            </w:pPr>
            <w:r>
              <w:rPr>
                <w:rFonts w:asciiTheme="majorHAnsi" w:hAnsiTheme="majorHAnsi"/>
              </w:rPr>
              <w:t>Mar 12th</w:t>
            </w:r>
          </w:p>
        </w:tc>
        <w:tc>
          <w:tcPr>
            <w:tcW w:w="989" w:type="dxa"/>
          </w:tcPr>
          <w:p w14:paraId="33EB7515" w14:textId="5F37136F" w:rsidR="00B728D6" w:rsidRPr="00AA1417" w:rsidRDefault="00A35DDC" w:rsidP="00B728D6">
            <w:pPr>
              <w:jc w:val="left"/>
              <w:rPr>
                <w:rFonts w:asciiTheme="majorHAnsi" w:hAnsiTheme="majorHAnsi"/>
              </w:rPr>
            </w:pPr>
            <w:r>
              <w:rPr>
                <w:rFonts w:asciiTheme="majorHAnsi" w:hAnsiTheme="majorHAnsi"/>
              </w:rPr>
              <w:t>Mar 10th</w:t>
            </w:r>
          </w:p>
        </w:tc>
      </w:tr>
      <w:tr w:rsidR="00B728D6" w:rsidRPr="00AA1417" w14:paraId="0DF9C9BE" w14:textId="77777777" w:rsidTr="00B728D6">
        <w:tc>
          <w:tcPr>
            <w:tcW w:w="665" w:type="dxa"/>
          </w:tcPr>
          <w:p w14:paraId="463875BD" w14:textId="23B8C3D0" w:rsidR="00B728D6" w:rsidRPr="00AA1417" w:rsidRDefault="00B728D6" w:rsidP="00B728D6">
            <w:pPr>
              <w:jc w:val="left"/>
              <w:rPr>
                <w:rFonts w:asciiTheme="majorHAnsi" w:hAnsiTheme="majorHAnsi"/>
              </w:rPr>
            </w:pPr>
            <w:r>
              <w:rPr>
                <w:rFonts w:asciiTheme="majorHAnsi" w:hAnsiTheme="majorHAnsi"/>
              </w:rPr>
              <w:t>6.</w:t>
            </w:r>
          </w:p>
        </w:tc>
        <w:tc>
          <w:tcPr>
            <w:tcW w:w="1952" w:type="dxa"/>
          </w:tcPr>
          <w:p w14:paraId="7F099DD6" w14:textId="6827C615" w:rsidR="00B728D6" w:rsidRPr="00AA1417" w:rsidRDefault="00B728D6" w:rsidP="00B728D6">
            <w:pPr>
              <w:jc w:val="left"/>
              <w:rPr>
                <w:rFonts w:asciiTheme="majorHAnsi" w:hAnsiTheme="majorHAnsi"/>
              </w:rPr>
            </w:pPr>
            <w:proofErr w:type="spellStart"/>
            <w:r>
              <w:rPr>
                <w:rFonts w:asciiTheme="majorHAnsi" w:hAnsiTheme="majorHAnsi"/>
              </w:rPr>
              <w:t>Retrieveing</w:t>
            </w:r>
            <w:proofErr w:type="spellEnd"/>
            <w:r>
              <w:rPr>
                <w:rFonts w:asciiTheme="majorHAnsi" w:hAnsiTheme="majorHAnsi"/>
              </w:rPr>
              <w:t xml:space="preserve"> details from DynamoDB </w:t>
            </w:r>
          </w:p>
        </w:tc>
        <w:tc>
          <w:tcPr>
            <w:tcW w:w="1433" w:type="dxa"/>
          </w:tcPr>
          <w:p w14:paraId="2EF91434" w14:textId="33C24F3E"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2488D34D" w14:textId="41647D3E" w:rsidR="00B728D6" w:rsidRPr="00AA1417" w:rsidRDefault="00A35DDC" w:rsidP="00B728D6">
            <w:pPr>
              <w:jc w:val="left"/>
              <w:rPr>
                <w:rFonts w:asciiTheme="majorHAnsi" w:hAnsiTheme="majorHAnsi"/>
              </w:rPr>
            </w:pPr>
            <w:r>
              <w:rPr>
                <w:rFonts w:asciiTheme="majorHAnsi" w:hAnsiTheme="majorHAnsi"/>
              </w:rPr>
              <w:t>Apr 5th</w:t>
            </w:r>
          </w:p>
        </w:tc>
        <w:tc>
          <w:tcPr>
            <w:tcW w:w="989" w:type="dxa"/>
          </w:tcPr>
          <w:p w14:paraId="301F0498" w14:textId="7DC39B97" w:rsidR="00B728D6" w:rsidRPr="00AA1417" w:rsidRDefault="00A35DDC" w:rsidP="00B728D6">
            <w:pPr>
              <w:jc w:val="left"/>
              <w:rPr>
                <w:rFonts w:asciiTheme="majorHAnsi" w:hAnsiTheme="majorHAnsi"/>
              </w:rPr>
            </w:pPr>
            <w:r>
              <w:rPr>
                <w:rFonts w:asciiTheme="majorHAnsi" w:hAnsiTheme="majorHAnsi"/>
              </w:rPr>
              <w:t>Mar 30th</w:t>
            </w:r>
          </w:p>
        </w:tc>
      </w:tr>
      <w:tr w:rsidR="00B728D6" w:rsidRPr="00AA1417" w14:paraId="014F0ED3" w14:textId="77777777" w:rsidTr="00B728D6">
        <w:tc>
          <w:tcPr>
            <w:tcW w:w="665" w:type="dxa"/>
          </w:tcPr>
          <w:p w14:paraId="42BD46DB" w14:textId="313EC317" w:rsidR="00B728D6" w:rsidRPr="00AA1417" w:rsidRDefault="00B728D6" w:rsidP="00B728D6">
            <w:pPr>
              <w:jc w:val="left"/>
              <w:rPr>
                <w:rFonts w:asciiTheme="majorHAnsi" w:hAnsiTheme="majorHAnsi"/>
              </w:rPr>
            </w:pPr>
            <w:r>
              <w:rPr>
                <w:rFonts w:asciiTheme="majorHAnsi" w:hAnsiTheme="majorHAnsi"/>
              </w:rPr>
              <w:t>7.</w:t>
            </w:r>
          </w:p>
        </w:tc>
        <w:tc>
          <w:tcPr>
            <w:tcW w:w="1952" w:type="dxa"/>
          </w:tcPr>
          <w:p w14:paraId="72540850" w14:textId="5AE10DE7" w:rsidR="00B728D6" w:rsidRPr="00AA1417" w:rsidRDefault="00514EC7" w:rsidP="00B728D6">
            <w:pPr>
              <w:jc w:val="left"/>
              <w:rPr>
                <w:rFonts w:asciiTheme="majorHAnsi" w:hAnsiTheme="majorHAnsi"/>
              </w:rPr>
            </w:pPr>
            <w:r>
              <w:rPr>
                <w:rFonts w:asciiTheme="majorHAnsi" w:hAnsiTheme="majorHAnsi"/>
              </w:rPr>
              <w:t xml:space="preserve">Built various Intents and lambdas on Lex to </w:t>
            </w:r>
            <w:r w:rsidR="008A7D23">
              <w:rPr>
                <w:rFonts w:asciiTheme="majorHAnsi" w:hAnsiTheme="majorHAnsi"/>
              </w:rPr>
              <w:t>resolve</w:t>
            </w:r>
            <w:bookmarkStart w:id="27" w:name="_GoBack"/>
            <w:bookmarkEnd w:id="27"/>
            <w:r>
              <w:rPr>
                <w:rFonts w:asciiTheme="majorHAnsi" w:hAnsiTheme="majorHAnsi"/>
              </w:rPr>
              <w:t xml:space="preserve"> employee’s general queries</w:t>
            </w:r>
          </w:p>
        </w:tc>
        <w:tc>
          <w:tcPr>
            <w:tcW w:w="1433" w:type="dxa"/>
          </w:tcPr>
          <w:p w14:paraId="1CCFCD37" w14:textId="41C8DA55"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B007D09" w14:textId="3B2AE373"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0CC9BC1B" w14:textId="0677BF30"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705601CB" w14:textId="77777777" w:rsidTr="00B728D6">
        <w:tc>
          <w:tcPr>
            <w:tcW w:w="665" w:type="dxa"/>
          </w:tcPr>
          <w:p w14:paraId="50F86E0C" w14:textId="26C284E4" w:rsidR="00B728D6" w:rsidRPr="00AA1417" w:rsidRDefault="00B728D6" w:rsidP="00B728D6">
            <w:pPr>
              <w:jc w:val="left"/>
              <w:rPr>
                <w:rFonts w:asciiTheme="majorHAnsi" w:hAnsiTheme="majorHAnsi"/>
              </w:rPr>
            </w:pPr>
            <w:r>
              <w:rPr>
                <w:rFonts w:asciiTheme="majorHAnsi" w:hAnsiTheme="majorHAnsi"/>
              </w:rPr>
              <w:t>8.</w:t>
            </w:r>
          </w:p>
        </w:tc>
        <w:tc>
          <w:tcPr>
            <w:tcW w:w="1952" w:type="dxa"/>
          </w:tcPr>
          <w:p w14:paraId="65A2A171" w14:textId="51BD20A0" w:rsidR="00B728D6" w:rsidRPr="00AA1417" w:rsidRDefault="00514EC7" w:rsidP="00B728D6">
            <w:pPr>
              <w:jc w:val="left"/>
              <w:rPr>
                <w:rFonts w:asciiTheme="majorHAnsi" w:hAnsiTheme="majorHAnsi"/>
              </w:rPr>
            </w:pPr>
            <w:r>
              <w:rPr>
                <w:rFonts w:asciiTheme="majorHAnsi" w:hAnsiTheme="majorHAnsi"/>
              </w:rPr>
              <w:t>Integration of Lex chatbot into website</w:t>
            </w:r>
          </w:p>
        </w:tc>
        <w:tc>
          <w:tcPr>
            <w:tcW w:w="1433" w:type="dxa"/>
          </w:tcPr>
          <w:p w14:paraId="2B18649D" w14:textId="543AB994"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1D8987A" w14:textId="0D2D4CBE" w:rsidR="00B728D6" w:rsidRPr="00AA1417" w:rsidRDefault="00A35DDC" w:rsidP="00B728D6">
            <w:pPr>
              <w:jc w:val="left"/>
              <w:rPr>
                <w:rFonts w:asciiTheme="majorHAnsi" w:hAnsiTheme="majorHAnsi"/>
              </w:rPr>
            </w:pPr>
            <w:r>
              <w:rPr>
                <w:rFonts w:asciiTheme="majorHAnsi" w:hAnsiTheme="majorHAnsi"/>
              </w:rPr>
              <w:t>Apr 10th</w:t>
            </w:r>
          </w:p>
        </w:tc>
        <w:tc>
          <w:tcPr>
            <w:tcW w:w="989" w:type="dxa"/>
          </w:tcPr>
          <w:p w14:paraId="4D5E5810" w14:textId="6998578E" w:rsidR="00B728D6" w:rsidRPr="00AA1417" w:rsidRDefault="00A35DDC" w:rsidP="00B728D6">
            <w:pPr>
              <w:jc w:val="left"/>
              <w:rPr>
                <w:rFonts w:asciiTheme="majorHAnsi" w:hAnsiTheme="majorHAnsi"/>
              </w:rPr>
            </w:pPr>
            <w:r>
              <w:rPr>
                <w:rFonts w:asciiTheme="majorHAnsi" w:hAnsiTheme="majorHAnsi"/>
              </w:rPr>
              <w:t>Apr 5th</w:t>
            </w:r>
          </w:p>
        </w:tc>
      </w:tr>
      <w:tr w:rsidR="00B728D6" w:rsidRPr="00AA1417" w14:paraId="3CC7768D" w14:textId="77777777" w:rsidTr="00B728D6">
        <w:tc>
          <w:tcPr>
            <w:tcW w:w="665" w:type="dxa"/>
          </w:tcPr>
          <w:p w14:paraId="2E8FB9D0" w14:textId="24DA6312" w:rsidR="00B728D6" w:rsidRPr="00AA1417" w:rsidRDefault="00B728D6" w:rsidP="00B728D6">
            <w:pPr>
              <w:jc w:val="left"/>
              <w:rPr>
                <w:rFonts w:asciiTheme="majorHAnsi" w:hAnsiTheme="majorHAnsi"/>
              </w:rPr>
            </w:pPr>
            <w:r>
              <w:rPr>
                <w:rFonts w:asciiTheme="majorHAnsi" w:hAnsiTheme="majorHAnsi"/>
              </w:rPr>
              <w:t>9.</w:t>
            </w:r>
          </w:p>
        </w:tc>
        <w:tc>
          <w:tcPr>
            <w:tcW w:w="1952" w:type="dxa"/>
          </w:tcPr>
          <w:p w14:paraId="5AD83E26" w14:textId="089CBEC6" w:rsidR="00B728D6" w:rsidRPr="00AA1417" w:rsidRDefault="00B728D6" w:rsidP="00B728D6">
            <w:pPr>
              <w:jc w:val="left"/>
              <w:rPr>
                <w:rFonts w:asciiTheme="majorHAnsi" w:hAnsiTheme="majorHAnsi"/>
              </w:rPr>
            </w:pPr>
            <w:r>
              <w:rPr>
                <w:rFonts w:asciiTheme="majorHAnsi" w:hAnsiTheme="majorHAnsi"/>
              </w:rPr>
              <w:t>&lt;&lt;Manasi- add desc of one task &gt;&gt;</w:t>
            </w:r>
          </w:p>
        </w:tc>
        <w:tc>
          <w:tcPr>
            <w:tcW w:w="1433" w:type="dxa"/>
          </w:tcPr>
          <w:p w14:paraId="34D50CA0" w14:textId="2CA942B7"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C522147" w14:textId="2CF05C20"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25D381C1" w14:textId="50456984"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4D6719B8" w14:textId="77777777" w:rsidTr="00B728D6">
        <w:tc>
          <w:tcPr>
            <w:tcW w:w="665" w:type="dxa"/>
          </w:tcPr>
          <w:p w14:paraId="4B1BE6B3" w14:textId="38F38E6B" w:rsidR="00B728D6" w:rsidRPr="00AA1417" w:rsidRDefault="00B728D6" w:rsidP="00B728D6">
            <w:pPr>
              <w:jc w:val="left"/>
              <w:rPr>
                <w:rFonts w:asciiTheme="majorHAnsi" w:hAnsiTheme="majorHAnsi"/>
              </w:rPr>
            </w:pPr>
            <w:r>
              <w:rPr>
                <w:rFonts w:asciiTheme="majorHAnsi" w:hAnsiTheme="majorHAnsi"/>
              </w:rPr>
              <w:t>10.</w:t>
            </w:r>
          </w:p>
        </w:tc>
        <w:tc>
          <w:tcPr>
            <w:tcW w:w="1952" w:type="dxa"/>
          </w:tcPr>
          <w:p w14:paraId="086E34F3" w14:textId="603D9B0A" w:rsidR="00B728D6" w:rsidRPr="00AA1417" w:rsidRDefault="00B728D6" w:rsidP="00B728D6">
            <w:pPr>
              <w:jc w:val="left"/>
              <w:rPr>
                <w:rFonts w:asciiTheme="majorHAnsi" w:hAnsiTheme="majorHAnsi"/>
              </w:rPr>
            </w:pPr>
            <w:r>
              <w:rPr>
                <w:rFonts w:asciiTheme="majorHAnsi" w:hAnsiTheme="majorHAnsi"/>
              </w:rPr>
              <w:t>&lt;&lt;Manasi- add desc of one task &gt;&gt;</w:t>
            </w:r>
          </w:p>
        </w:tc>
        <w:tc>
          <w:tcPr>
            <w:tcW w:w="1433" w:type="dxa"/>
          </w:tcPr>
          <w:p w14:paraId="06F2128A" w14:textId="373361AB"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0FBDFDD2" w14:textId="180700BC" w:rsidR="00B728D6" w:rsidRPr="00AA1417" w:rsidRDefault="00A35DDC" w:rsidP="00B728D6">
            <w:pPr>
              <w:jc w:val="left"/>
              <w:rPr>
                <w:rFonts w:asciiTheme="majorHAnsi" w:hAnsiTheme="majorHAnsi"/>
              </w:rPr>
            </w:pPr>
            <w:r>
              <w:rPr>
                <w:rFonts w:asciiTheme="majorHAnsi" w:hAnsiTheme="majorHAnsi"/>
              </w:rPr>
              <w:t>Apr 7th</w:t>
            </w:r>
          </w:p>
        </w:tc>
        <w:tc>
          <w:tcPr>
            <w:tcW w:w="989" w:type="dxa"/>
          </w:tcPr>
          <w:p w14:paraId="06BF11EC" w14:textId="6B144B6B" w:rsidR="00B728D6" w:rsidRPr="00AA1417" w:rsidRDefault="00A35DDC" w:rsidP="00B728D6">
            <w:pPr>
              <w:jc w:val="left"/>
              <w:rPr>
                <w:rFonts w:asciiTheme="majorHAnsi" w:hAnsiTheme="majorHAnsi"/>
              </w:rPr>
            </w:pPr>
            <w:r>
              <w:rPr>
                <w:rFonts w:asciiTheme="majorHAnsi" w:hAnsiTheme="majorHAnsi"/>
              </w:rPr>
              <w:t>Apr 1st</w:t>
            </w:r>
          </w:p>
        </w:tc>
      </w:tr>
      <w:tr w:rsidR="00B728D6" w:rsidRPr="00AA1417" w14:paraId="198B6830" w14:textId="77777777" w:rsidTr="00B728D6">
        <w:tc>
          <w:tcPr>
            <w:tcW w:w="665" w:type="dxa"/>
          </w:tcPr>
          <w:p w14:paraId="075289C7" w14:textId="37611DCC" w:rsidR="00B728D6" w:rsidRPr="00AA1417" w:rsidRDefault="00B728D6" w:rsidP="00B728D6">
            <w:pPr>
              <w:jc w:val="left"/>
              <w:rPr>
                <w:rFonts w:asciiTheme="majorHAnsi" w:hAnsiTheme="majorHAnsi"/>
              </w:rPr>
            </w:pPr>
            <w:r>
              <w:rPr>
                <w:rFonts w:asciiTheme="majorHAnsi" w:hAnsiTheme="majorHAnsi"/>
              </w:rPr>
              <w:t xml:space="preserve">11. </w:t>
            </w:r>
          </w:p>
        </w:tc>
        <w:tc>
          <w:tcPr>
            <w:tcW w:w="1952" w:type="dxa"/>
          </w:tcPr>
          <w:p w14:paraId="047C5A48" w14:textId="2D450B63" w:rsidR="00B728D6" w:rsidRPr="00AA1417" w:rsidRDefault="00B728D6" w:rsidP="00B728D6">
            <w:pPr>
              <w:jc w:val="left"/>
              <w:rPr>
                <w:rFonts w:asciiTheme="majorHAnsi" w:hAnsiTheme="majorHAnsi"/>
              </w:rPr>
            </w:pPr>
            <w:r>
              <w:rPr>
                <w:rFonts w:asciiTheme="majorHAnsi" w:hAnsiTheme="majorHAnsi"/>
              </w:rPr>
              <w:t>Integration of Modules</w:t>
            </w:r>
          </w:p>
        </w:tc>
        <w:tc>
          <w:tcPr>
            <w:tcW w:w="1433" w:type="dxa"/>
          </w:tcPr>
          <w:p w14:paraId="31A03E78" w14:textId="53F04336"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6B8951EA" w14:textId="0EF02BFF" w:rsidR="00B728D6" w:rsidRPr="00AA1417" w:rsidRDefault="00A35DDC" w:rsidP="00B728D6">
            <w:pPr>
              <w:jc w:val="left"/>
              <w:rPr>
                <w:rFonts w:asciiTheme="majorHAnsi" w:hAnsiTheme="majorHAnsi"/>
              </w:rPr>
            </w:pPr>
            <w:r>
              <w:rPr>
                <w:rFonts w:asciiTheme="majorHAnsi" w:hAnsiTheme="majorHAnsi"/>
              </w:rPr>
              <w:t>Apr 15th</w:t>
            </w:r>
          </w:p>
        </w:tc>
        <w:tc>
          <w:tcPr>
            <w:tcW w:w="989" w:type="dxa"/>
          </w:tcPr>
          <w:p w14:paraId="0E18736C" w14:textId="20B0685D" w:rsidR="00B728D6" w:rsidRPr="00AA1417" w:rsidRDefault="00A35DDC" w:rsidP="00B728D6">
            <w:pPr>
              <w:jc w:val="left"/>
              <w:rPr>
                <w:rFonts w:asciiTheme="majorHAnsi" w:hAnsiTheme="majorHAnsi"/>
              </w:rPr>
            </w:pPr>
            <w:r>
              <w:rPr>
                <w:rFonts w:asciiTheme="majorHAnsi" w:hAnsiTheme="majorHAnsi"/>
              </w:rPr>
              <w:t>Apr 10th</w:t>
            </w:r>
          </w:p>
        </w:tc>
      </w:tr>
      <w:tr w:rsidR="00B728D6" w:rsidRPr="00AA1417" w14:paraId="18EBB5C8" w14:textId="77777777" w:rsidTr="00B728D6">
        <w:tc>
          <w:tcPr>
            <w:tcW w:w="665" w:type="dxa"/>
          </w:tcPr>
          <w:p w14:paraId="1428AD11" w14:textId="7683B5FF" w:rsidR="00B728D6" w:rsidRPr="00AA1417" w:rsidRDefault="00B728D6" w:rsidP="00B728D6">
            <w:pPr>
              <w:jc w:val="left"/>
              <w:rPr>
                <w:rFonts w:asciiTheme="majorHAnsi" w:hAnsiTheme="majorHAnsi"/>
              </w:rPr>
            </w:pPr>
            <w:r>
              <w:rPr>
                <w:rFonts w:asciiTheme="majorHAnsi" w:hAnsiTheme="majorHAnsi"/>
              </w:rPr>
              <w:t xml:space="preserve">12. </w:t>
            </w:r>
          </w:p>
        </w:tc>
        <w:tc>
          <w:tcPr>
            <w:tcW w:w="1952" w:type="dxa"/>
          </w:tcPr>
          <w:p w14:paraId="77841E6B" w14:textId="352C6C5A" w:rsidR="00B728D6" w:rsidRPr="00AA1417" w:rsidRDefault="00B728D6" w:rsidP="00B728D6">
            <w:pPr>
              <w:jc w:val="left"/>
              <w:rPr>
                <w:rFonts w:asciiTheme="majorHAnsi" w:hAnsiTheme="majorHAnsi"/>
              </w:rPr>
            </w:pPr>
            <w:r>
              <w:rPr>
                <w:rFonts w:asciiTheme="majorHAnsi" w:hAnsiTheme="majorHAnsi"/>
              </w:rPr>
              <w:t>End to end testing</w:t>
            </w:r>
          </w:p>
        </w:tc>
        <w:tc>
          <w:tcPr>
            <w:tcW w:w="1433" w:type="dxa"/>
          </w:tcPr>
          <w:p w14:paraId="228FE662" w14:textId="730E4433" w:rsidR="00B728D6" w:rsidRPr="00AA1417" w:rsidRDefault="00A35DDC" w:rsidP="00B728D6">
            <w:pPr>
              <w:jc w:val="left"/>
              <w:rPr>
                <w:rFonts w:asciiTheme="majorHAnsi" w:hAnsiTheme="majorHAnsi"/>
              </w:rPr>
            </w:pPr>
            <w:r>
              <w:rPr>
                <w:rFonts w:asciiTheme="majorHAnsi" w:hAnsiTheme="majorHAnsi"/>
              </w:rPr>
              <w:t>All</w:t>
            </w:r>
          </w:p>
        </w:tc>
        <w:tc>
          <w:tcPr>
            <w:tcW w:w="989" w:type="dxa"/>
          </w:tcPr>
          <w:p w14:paraId="05860CA8" w14:textId="068DDC83" w:rsidR="00B728D6" w:rsidRPr="00AA1417" w:rsidRDefault="00A35DDC" w:rsidP="00B728D6">
            <w:pPr>
              <w:jc w:val="left"/>
              <w:rPr>
                <w:rFonts w:asciiTheme="majorHAnsi" w:hAnsiTheme="majorHAnsi"/>
              </w:rPr>
            </w:pPr>
            <w:r>
              <w:rPr>
                <w:rFonts w:asciiTheme="majorHAnsi" w:hAnsiTheme="majorHAnsi"/>
              </w:rPr>
              <w:t>Apr 17th</w:t>
            </w:r>
          </w:p>
        </w:tc>
        <w:tc>
          <w:tcPr>
            <w:tcW w:w="989" w:type="dxa"/>
          </w:tcPr>
          <w:p w14:paraId="02A02E5A" w14:textId="2AA07D65" w:rsidR="00B728D6" w:rsidRPr="00AA1417" w:rsidRDefault="00A35DDC" w:rsidP="00B728D6">
            <w:pPr>
              <w:jc w:val="left"/>
              <w:rPr>
                <w:rFonts w:asciiTheme="majorHAnsi" w:hAnsiTheme="majorHAnsi"/>
              </w:rPr>
            </w:pPr>
            <w:r>
              <w:rPr>
                <w:rFonts w:asciiTheme="majorHAnsi" w:hAnsiTheme="majorHAnsi"/>
              </w:rPr>
              <w:t>Apr 15th</w:t>
            </w:r>
          </w:p>
        </w:tc>
      </w:tr>
      <w:tr w:rsidR="00B728D6" w:rsidRPr="00AA1417" w14:paraId="62093BBD" w14:textId="77777777" w:rsidTr="00B728D6">
        <w:tc>
          <w:tcPr>
            <w:tcW w:w="665" w:type="dxa"/>
          </w:tcPr>
          <w:p w14:paraId="25A97E4B" w14:textId="7D7E80A6" w:rsidR="00B728D6" w:rsidRPr="00AA1417" w:rsidRDefault="00B728D6" w:rsidP="00B728D6">
            <w:pPr>
              <w:jc w:val="left"/>
              <w:rPr>
                <w:rFonts w:asciiTheme="majorHAnsi" w:hAnsiTheme="majorHAnsi"/>
              </w:rPr>
            </w:pPr>
            <w:r>
              <w:rPr>
                <w:rFonts w:asciiTheme="majorHAnsi" w:hAnsiTheme="majorHAnsi"/>
              </w:rPr>
              <w:t>13.</w:t>
            </w:r>
          </w:p>
        </w:tc>
        <w:tc>
          <w:tcPr>
            <w:tcW w:w="1952" w:type="dxa"/>
          </w:tcPr>
          <w:p w14:paraId="725EC568" w14:textId="14A8DA9A" w:rsidR="00B728D6" w:rsidRPr="00AA1417" w:rsidRDefault="00B728D6" w:rsidP="00B728D6">
            <w:pPr>
              <w:jc w:val="left"/>
              <w:rPr>
                <w:rFonts w:asciiTheme="majorHAnsi" w:hAnsiTheme="majorHAnsi"/>
              </w:rPr>
            </w:pPr>
            <w:r>
              <w:rPr>
                <w:rFonts w:asciiTheme="majorHAnsi" w:hAnsiTheme="majorHAnsi"/>
              </w:rPr>
              <w:t>Deploying the app</w:t>
            </w:r>
          </w:p>
        </w:tc>
        <w:tc>
          <w:tcPr>
            <w:tcW w:w="1433" w:type="dxa"/>
          </w:tcPr>
          <w:p w14:paraId="38C80F88" w14:textId="1A5CA738"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E08ABD8" w14:textId="5AA25B73" w:rsidR="00B728D6" w:rsidRPr="00AA1417" w:rsidRDefault="00A35DDC" w:rsidP="00B728D6">
            <w:pPr>
              <w:jc w:val="left"/>
              <w:rPr>
                <w:rFonts w:asciiTheme="majorHAnsi" w:hAnsiTheme="majorHAnsi"/>
              </w:rPr>
            </w:pPr>
            <w:r>
              <w:rPr>
                <w:rFonts w:asciiTheme="majorHAnsi" w:hAnsiTheme="majorHAnsi"/>
              </w:rPr>
              <w:t>Apr 22nd</w:t>
            </w:r>
          </w:p>
        </w:tc>
        <w:tc>
          <w:tcPr>
            <w:tcW w:w="989" w:type="dxa"/>
          </w:tcPr>
          <w:p w14:paraId="5DB57CB2" w14:textId="0952E8F4" w:rsidR="00B728D6" w:rsidRPr="00AA1417" w:rsidRDefault="00A35DDC" w:rsidP="00B728D6">
            <w:pPr>
              <w:jc w:val="left"/>
              <w:rPr>
                <w:rFonts w:asciiTheme="majorHAnsi" w:hAnsiTheme="majorHAnsi"/>
              </w:rPr>
            </w:pPr>
            <w:r>
              <w:rPr>
                <w:rFonts w:asciiTheme="majorHAnsi" w:hAnsiTheme="majorHAnsi"/>
              </w:rPr>
              <w:t>Apr 20th</w:t>
            </w:r>
          </w:p>
        </w:tc>
      </w:tr>
    </w:tbl>
    <w:p w14:paraId="193A20D3" w14:textId="77777777" w:rsidR="00A35DDC" w:rsidRDefault="00A35DDC" w:rsidP="00A35DDC">
      <w:pPr>
        <w:pStyle w:val="Heading2"/>
      </w:pPr>
      <w:bookmarkStart w:id="28" w:name="_Toc38451914"/>
      <w:r w:rsidRPr="00AA1417">
        <w:t>Test plan</w:t>
      </w:r>
      <w:bookmarkEnd w:id="28"/>
    </w:p>
    <w:p w14:paraId="660A071B" w14:textId="77777777" w:rsidR="00A35DDC" w:rsidRPr="00A35DDC" w:rsidRDefault="00A35DDC" w:rsidP="00A35DDC"/>
    <w:p w14:paraId="29BF8973"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593"/>
        <w:gridCol w:w="260"/>
        <w:gridCol w:w="1088"/>
        <w:gridCol w:w="2126"/>
        <w:gridCol w:w="2550"/>
      </w:tblGrid>
      <w:tr w:rsidR="00A35DDC" w:rsidRPr="00AA1417" w14:paraId="7A4FCBE7" w14:textId="77777777" w:rsidTr="00B7402E">
        <w:tc>
          <w:tcPr>
            <w:tcW w:w="1080" w:type="dxa"/>
            <w:shd w:val="solid" w:color="FFCC00" w:fill="FFCC00"/>
          </w:tcPr>
          <w:p w14:paraId="3408D72C"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52337705" w14:textId="77777777" w:rsidR="00A35DDC" w:rsidRPr="00AA1417" w:rsidRDefault="00A35DDC" w:rsidP="00B7402E">
            <w:pPr>
              <w:pStyle w:val="Table-Contents"/>
              <w:ind w:firstLine="200"/>
              <w:rPr>
                <w:rFonts w:asciiTheme="majorHAnsi" w:hAnsiTheme="majorHAnsi"/>
              </w:rPr>
            </w:pPr>
            <w:r>
              <w:rPr>
                <w:rFonts w:asciiTheme="majorHAnsi" w:hAnsiTheme="majorHAnsi"/>
              </w:rPr>
              <w:t>001</w:t>
            </w:r>
          </w:p>
        </w:tc>
        <w:tc>
          <w:tcPr>
            <w:tcW w:w="1593" w:type="dxa"/>
            <w:shd w:val="solid" w:color="FFCC00" w:fill="FFCC00"/>
          </w:tcPr>
          <w:p w14:paraId="1B69D1F6"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260" w:type="dxa"/>
            <w:shd w:val="solid" w:color="FFCC00" w:fill="FFCC00"/>
          </w:tcPr>
          <w:p w14:paraId="45A8875C"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6D5DA8B7"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D1E5B95" w14:textId="27C59230" w:rsidR="00A35DDC" w:rsidRPr="00AA1417" w:rsidRDefault="00A35DDC" w:rsidP="00B7402E">
            <w:pPr>
              <w:pStyle w:val="Table-Contents"/>
              <w:rPr>
                <w:rFonts w:asciiTheme="majorHAnsi" w:hAnsiTheme="majorHAnsi"/>
              </w:rPr>
            </w:pPr>
            <w:r>
              <w:rPr>
                <w:rFonts w:asciiTheme="majorHAnsi" w:hAnsiTheme="majorHAnsi"/>
              </w:rPr>
              <w:t>PH</w:t>
            </w:r>
          </w:p>
        </w:tc>
        <w:tc>
          <w:tcPr>
            <w:tcW w:w="2550" w:type="dxa"/>
            <w:tcBorders>
              <w:right w:val="single" w:sz="4" w:space="0" w:color="auto"/>
            </w:tcBorders>
            <w:shd w:val="solid" w:color="FFCC00" w:fill="FFCC00"/>
          </w:tcPr>
          <w:p w14:paraId="50AC3A92" w14:textId="7E3F092D" w:rsidR="00A35DDC" w:rsidRPr="00AA1417" w:rsidRDefault="00A35DDC"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03/22</w:t>
            </w:r>
          </w:p>
        </w:tc>
      </w:tr>
      <w:tr w:rsidR="00A35DDC" w:rsidRPr="00AA1417" w14:paraId="6BBAC7B9" w14:textId="77777777" w:rsidTr="00B7402E">
        <w:tc>
          <w:tcPr>
            <w:tcW w:w="2164" w:type="dxa"/>
            <w:gridSpan w:val="2"/>
          </w:tcPr>
          <w:p w14:paraId="624E471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00A2607" w14:textId="667D69A3" w:rsidR="00A35DDC" w:rsidRPr="00AA1417" w:rsidRDefault="00A35DDC"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61D13B" w14:textId="77777777" w:rsidR="00A35DDC" w:rsidRPr="00AA1417" w:rsidRDefault="00A35DDC" w:rsidP="00B7402E">
            <w:pPr>
              <w:pStyle w:val="Table-Title"/>
              <w:rPr>
                <w:rFonts w:asciiTheme="majorHAnsi" w:hAnsiTheme="majorHAnsi"/>
              </w:rPr>
            </w:pPr>
          </w:p>
        </w:tc>
        <w:tc>
          <w:tcPr>
            <w:tcW w:w="2550" w:type="dxa"/>
          </w:tcPr>
          <w:p w14:paraId="53A4937B" w14:textId="77777777" w:rsidR="00A35DDC" w:rsidRPr="00AA1417" w:rsidRDefault="00A35DDC" w:rsidP="00B7402E">
            <w:pPr>
              <w:pStyle w:val="Table-Contents"/>
              <w:rPr>
                <w:rFonts w:asciiTheme="majorHAnsi" w:hAnsiTheme="majorHAnsi"/>
              </w:rPr>
            </w:pPr>
          </w:p>
        </w:tc>
      </w:tr>
      <w:tr w:rsidR="00A35DDC" w:rsidRPr="00AA1417" w14:paraId="3F558B1E" w14:textId="77777777" w:rsidTr="00B7402E">
        <w:tc>
          <w:tcPr>
            <w:tcW w:w="2164" w:type="dxa"/>
            <w:gridSpan w:val="2"/>
          </w:tcPr>
          <w:p w14:paraId="778CEF9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74CFE5D7" w14:textId="136A4521" w:rsidR="00A35DDC" w:rsidRPr="00AA1417" w:rsidRDefault="00A35DDC" w:rsidP="00B7402E">
            <w:pPr>
              <w:pStyle w:val="Table-Contents"/>
              <w:rPr>
                <w:rFonts w:asciiTheme="majorHAnsi" w:hAnsiTheme="majorHAnsi"/>
              </w:rPr>
            </w:pPr>
            <w:r>
              <w:rPr>
                <w:rFonts w:asciiTheme="majorHAnsi" w:hAnsiTheme="majorHAnsi"/>
              </w:rPr>
              <w:t>Add a new member module</w:t>
            </w:r>
          </w:p>
        </w:tc>
        <w:tc>
          <w:tcPr>
            <w:tcW w:w="2550" w:type="dxa"/>
            <w:tcBorders>
              <w:top w:val="nil"/>
              <w:left w:val="nil"/>
              <w:bottom w:val="nil"/>
            </w:tcBorders>
            <w:shd w:val="clear" w:color="auto" w:fill="auto"/>
          </w:tcPr>
          <w:p w14:paraId="66B16AA8" w14:textId="77777777" w:rsidR="00A35DDC" w:rsidRPr="00AA1417" w:rsidRDefault="00A35DDC" w:rsidP="00B7402E">
            <w:pPr>
              <w:rPr>
                <w:rFonts w:asciiTheme="majorHAnsi" w:hAnsiTheme="majorHAnsi"/>
              </w:rPr>
            </w:pPr>
          </w:p>
        </w:tc>
      </w:tr>
      <w:tr w:rsidR="00A35DDC" w:rsidRPr="00AA1417" w14:paraId="0C85860B" w14:textId="77777777" w:rsidTr="00B7402E">
        <w:tc>
          <w:tcPr>
            <w:tcW w:w="2164" w:type="dxa"/>
            <w:gridSpan w:val="2"/>
          </w:tcPr>
          <w:p w14:paraId="4FC6E0CE"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BAB0FB0" w14:textId="66CA3B60" w:rsidR="00A35DDC" w:rsidRPr="00AA1417" w:rsidRDefault="00A35DDC" w:rsidP="00B7402E">
            <w:pPr>
              <w:pStyle w:val="Table-Contents"/>
              <w:ind w:left="200"/>
              <w:rPr>
                <w:rFonts w:asciiTheme="majorHAnsi" w:hAnsiTheme="majorHAnsi"/>
              </w:rPr>
            </w:pPr>
            <w:r>
              <w:rPr>
                <w:rFonts w:asciiTheme="majorHAnsi" w:hAnsiTheme="majorHAnsi"/>
              </w:rPr>
              <w:t>Testing the ability to add new member</w:t>
            </w:r>
          </w:p>
        </w:tc>
      </w:tr>
      <w:tr w:rsidR="00A35DDC" w:rsidRPr="00AA1417" w14:paraId="16AC1AA9" w14:textId="77777777" w:rsidTr="00B7402E">
        <w:tc>
          <w:tcPr>
            <w:tcW w:w="2164" w:type="dxa"/>
            <w:gridSpan w:val="2"/>
          </w:tcPr>
          <w:p w14:paraId="797402D3"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729D46A5" w14:textId="552464BD" w:rsidR="00A35DDC" w:rsidRPr="00AA1417" w:rsidRDefault="00A35DDC" w:rsidP="00A35DDC">
            <w:pPr>
              <w:rPr>
                <w:rFonts w:asciiTheme="majorHAnsi" w:hAnsiTheme="majorHAnsi"/>
              </w:rPr>
            </w:pPr>
            <w:r>
              <w:rPr>
                <w:rFonts w:asciiTheme="majorHAnsi" w:hAnsiTheme="majorHAnsi"/>
              </w:rPr>
              <w:t>Testing the ability to add new member</w:t>
            </w:r>
          </w:p>
        </w:tc>
      </w:tr>
      <w:tr w:rsidR="00A35DDC" w:rsidRPr="00AA1417" w14:paraId="3603F1B7" w14:textId="77777777" w:rsidTr="00B7402E">
        <w:trPr>
          <w:cantSplit/>
        </w:trPr>
        <w:tc>
          <w:tcPr>
            <w:tcW w:w="2164" w:type="dxa"/>
            <w:gridSpan w:val="2"/>
          </w:tcPr>
          <w:p w14:paraId="63877C7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5FBECE79" w14:textId="344F5C60" w:rsidR="00A35DDC" w:rsidRPr="00AA1417" w:rsidRDefault="00A35DDC" w:rsidP="00A35DDC">
            <w:pPr>
              <w:pStyle w:val="Table-Contents"/>
              <w:ind w:firstLine="200"/>
              <w:rPr>
                <w:rFonts w:asciiTheme="majorHAnsi" w:hAnsiTheme="majorHAnsi"/>
              </w:rPr>
            </w:pPr>
            <w:r>
              <w:rPr>
                <w:rFonts w:asciiTheme="majorHAnsi" w:hAnsiTheme="majorHAnsi"/>
              </w:rPr>
              <w:t xml:space="preserve">User should be able to login through </w:t>
            </w:r>
            <w:proofErr w:type="spellStart"/>
            <w:r>
              <w:rPr>
                <w:rFonts w:asciiTheme="majorHAnsi" w:hAnsiTheme="majorHAnsi"/>
              </w:rPr>
              <w:t>cognito</w:t>
            </w:r>
            <w:proofErr w:type="spellEnd"/>
            <w:r>
              <w:rPr>
                <w:rFonts w:asciiTheme="majorHAnsi" w:hAnsiTheme="majorHAnsi"/>
              </w:rPr>
              <w:t xml:space="preserve"> and view the main add a member screen.</w:t>
            </w:r>
          </w:p>
        </w:tc>
      </w:tr>
      <w:tr w:rsidR="00A35DDC" w:rsidRPr="00AA1417" w14:paraId="58492AF6" w14:textId="77777777" w:rsidTr="00B7402E">
        <w:trPr>
          <w:cantSplit/>
        </w:trPr>
        <w:tc>
          <w:tcPr>
            <w:tcW w:w="2164" w:type="dxa"/>
            <w:gridSpan w:val="2"/>
          </w:tcPr>
          <w:p w14:paraId="505CD9B0"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15181779" w14:textId="4C80C288" w:rsidR="00A35DDC" w:rsidRPr="00AA1417" w:rsidRDefault="00A35DDC" w:rsidP="00A35DDC">
            <w:pPr>
              <w:pStyle w:val="Table-Contents"/>
              <w:rPr>
                <w:rFonts w:asciiTheme="majorHAnsi" w:hAnsiTheme="majorHAnsi"/>
              </w:rPr>
            </w:pPr>
            <w:r>
              <w:rPr>
                <w:rFonts w:asciiTheme="majorHAnsi" w:hAnsiTheme="majorHAnsi"/>
              </w:rPr>
              <w:t>NA</w:t>
            </w:r>
          </w:p>
        </w:tc>
      </w:tr>
      <w:tr w:rsidR="00A35DDC" w:rsidRPr="00AA1417" w14:paraId="6C2C06F7" w14:textId="77777777" w:rsidTr="00B7402E">
        <w:tc>
          <w:tcPr>
            <w:tcW w:w="2164" w:type="dxa"/>
            <w:gridSpan w:val="2"/>
          </w:tcPr>
          <w:p w14:paraId="0A020D7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0BCA5503" w14:textId="3C4E3F9F" w:rsidR="00A35DDC" w:rsidRPr="00AA1417" w:rsidRDefault="00A35DDC" w:rsidP="00A35DDC">
            <w:pPr>
              <w:pStyle w:val="Table-Contents"/>
              <w:rPr>
                <w:rFonts w:asciiTheme="majorHAnsi" w:hAnsiTheme="majorHAnsi"/>
              </w:rPr>
            </w:pPr>
            <w:r>
              <w:rPr>
                <w:rFonts w:asciiTheme="majorHAnsi" w:hAnsiTheme="majorHAnsi"/>
              </w:rPr>
              <w:t xml:space="preserve">Fill in the add a new member form and </w:t>
            </w:r>
            <w:r w:rsidR="00B7402E">
              <w:rPr>
                <w:rFonts w:asciiTheme="majorHAnsi" w:hAnsiTheme="majorHAnsi"/>
              </w:rPr>
              <w:t>click submit. In the next screen, click an image using the webcam and click Take Snapshot.</w:t>
            </w:r>
          </w:p>
        </w:tc>
      </w:tr>
      <w:tr w:rsidR="00A35DDC" w:rsidRPr="00AA1417" w14:paraId="4718E7A0" w14:textId="77777777" w:rsidTr="00B7402E">
        <w:tc>
          <w:tcPr>
            <w:tcW w:w="2164" w:type="dxa"/>
            <w:gridSpan w:val="2"/>
          </w:tcPr>
          <w:p w14:paraId="7014186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4DF83BBF" w14:textId="71B9E96C" w:rsidR="00A35DDC" w:rsidRPr="00AA1417" w:rsidRDefault="00B7402E" w:rsidP="00A35DDC">
            <w:pPr>
              <w:pStyle w:val="Table-Title"/>
              <w:rPr>
                <w:rFonts w:asciiTheme="majorHAnsi" w:hAnsiTheme="majorHAnsi"/>
              </w:rPr>
            </w:pPr>
            <w:r>
              <w:rPr>
                <w:rFonts w:asciiTheme="majorHAnsi" w:hAnsiTheme="majorHAnsi"/>
              </w:rPr>
              <w:t>User should be able to fill in the form and webcam should be operational.</w:t>
            </w:r>
          </w:p>
        </w:tc>
      </w:tr>
      <w:tr w:rsidR="00A35DDC" w:rsidRPr="00AA1417" w14:paraId="3482931D" w14:textId="77777777" w:rsidTr="00B7402E">
        <w:tc>
          <w:tcPr>
            <w:tcW w:w="2164" w:type="dxa"/>
            <w:gridSpan w:val="2"/>
          </w:tcPr>
          <w:p w14:paraId="217ACBC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EE86549" w14:textId="611FC75F" w:rsidR="00A35DDC" w:rsidRPr="00AA1417" w:rsidRDefault="00B7402E" w:rsidP="00B7402E">
            <w:pPr>
              <w:pStyle w:val="Table-Contents"/>
              <w:rPr>
                <w:rFonts w:asciiTheme="majorHAnsi" w:hAnsiTheme="majorHAnsi"/>
              </w:rPr>
            </w:pPr>
            <w:r>
              <w:rPr>
                <w:rFonts w:asciiTheme="majorHAnsi" w:hAnsiTheme="majorHAnsi"/>
              </w:rPr>
              <w:t>Image of user should be saved in S3 bucket with email id of the user and the details filled in the form should be in DynamoDB.</w:t>
            </w:r>
          </w:p>
        </w:tc>
      </w:tr>
      <w:tr w:rsidR="00B7402E" w:rsidRPr="00AA1417" w14:paraId="6D27B8C7" w14:textId="77777777" w:rsidTr="00B7402E">
        <w:tc>
          <w:tcPr>
            <w:tcW w:w="2164" w:type="dxa"/>
            <w:gridSpan w:val="2"/>
          </w:tcPr>
          <w:p w14:paraId="1052811A"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82F7373"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F6CD4AC" w14:textId="60D39978" w:rsidR="00B7402E" w:rsidRPr="00AA1417" w:rsidRDefault="00B7402E" w:rsidP="00B7402E">
            <w:pPr>
              <w:rPr>
                <w:rFonts w:asciiTheme="majorHAnsi" w:hAnsiTheme="majorHAnsi"/>
                <w:u w:val="single"/>
              </w:rPr>
            </w:pPr>
            <w:r>
              <w:rPr>
                <w:rFonts w:asciiTheme="majorHAnsi" w:hAnsiTheme="majorHAnsi"/>
              </w:rPr>
              <w:t>Image of user is saved in S3 bucket with email id of the user and the details filled in the form are in DynamoDB table.</w:t>
            </w:r>
          </w:p>
        </w:tc>
      </w:tr>
      <w:tr w:rsidR="00B7402E" w:rsidRPr="00AA1417" w14:paraId="4921B072" w14:textId="77777777" w:rsidTr="00B7402E">
        <w:tc>
          <w:tcPr>
            <w:tcW w:w="2164" w:type="dxa"/>
            <w:gridSpan w:val="2"/>
          </w:tcPr>
          <w:p w14:paraId="27E89285" w14:textId="77777777" w:rsidR="00B7402E" w:rsidRPr="00AA1417" w:rsidRDefault="00B7402E" w:rsidP="00B7402E">
            <w:pPr>
              <w:pStyle w:val="Table-Title"/>
              <w:rPr>
                <w:rFonts w:asciiTheme="majorHAnsi" w:hAnsiTheme="majorHAnsi"/>
              </w:rPr>
            </w:pPr>
            <w:r w:rsidRPr="00AA1417">
              <w:rPr>
                <w:rFonts w:asciiTheme="majorHAnsi" w:hAnsiTheme="majorHAnsi"/>
              </w:rPr>
              <w:lastRenderedPageBreak/>
              <w:t>Reason for Failure:</w:t>
            </w:r>
          </w:p>
        </w:tc>
        <w:tc>
          <w:tcPr>
            <w:tcW w:w="7617" w:type="dxa"/>
            <w:gridSpan w:val="5"/>
          </w:tcPr>
          <w:p w14:paraId="2049C545" w14:textId="7073DA0F"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51645E3" w14:textId="77777777" w:rsidTr="00B7402E">
        <w:tc>
          <w:tcPr>
            <w:tcW w:w="2164" w:type="dxa"/>
            <w:gridSpan w:val="2"/>
          </w:tcPr>
          <w:p w14:paraId="2C7AF116"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037FB382" w14:textId="2AB5B3A4" w:rsidR="00B7402E" w:rsidRPr="00AA1417" w:rsidRDefault="00B7402E" w:rsidP="00B7402E">
            <w:pPr>
              <w:pStyle w:val="Table-Contents"/>
              <w:rPr>
                <w:rFonts w:asciiTheme="majorHAnsi" w:hAnsiTheme="majorHAnsi"/>
              </w:rPr>
            </w:pPr>
            <w:r>
              <w:rPr>
                <w:rFonts w:asciiTheme="majorHAnsi" w:hAnsiTheme="majorHAnsi"/>
              </w:rPr>
              <w:t>NA</w:t>
            </w:r>
          </w:p>
        </w:tc>
      </w:tr>
    </w:tbl>
    <w:p w14:paraId="5283F021" w14:textId="77777777" w:rsidR="00A35DDC" w:rsidRPr="00AA1417" w:rsidRDefault="00A35DDC" w:rsidP="00A35DDC">
      <w:pPr>
        <w:rPr>
          <w:rFonts w:asciiTheme="majorHAnsi" w:hAnsiTheme="majorHAnsi"/>
        </w:rPr>
      </w:pPr>
    </w:p>
    <w:p w14:paraId="2A9FF396"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35DDC" w:rsidRPr="00AA1417" w14:paraId="79EC46FD" w14:textId="77777777" w:rsidTr="00B7402E">
        <w:tc>
          <w:tcPr>
            <w:tcW w:w="1080" w:type="dxa"/>
            <w:shd w:val="solid" w:color="FFCC00" w:fill="FFCC00"/>
          </w:tcPr>
          <w:p w14:paraId="555093EA"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0F474A5B" w14:textId="77777777" w:rsidR="00A35DDC" w:rsidRPr="00AA1417" w:rsidRDefault="00A35DDC" w:rsidP="00B7402E">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14:paraId="3CFC5070"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6A6A830"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28F0890"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4484EF6" w14:textId="504C0EA6" w:rsidR="00A35DDC"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509F441" w14:textId="2B562CAF" w:rsidR="00A35DDC" w:rsidRPr="00AA1417" w:rsidRDefault="00A35DDC" w:rsidP="00B7402E">
            <w:pPr>
              <w:pStyle w:val="Table-Contents"/>
              <w:rPr>
                <w:rFonts w:asciiTheme="majorHAnsi" w:hAnsiTheme="majorHAnsi"/>
              </w:rPr>
            </w:pPr>
            <w:r w:rsidRPr="00AA1417">
              <w:rPr>
                <w:rFonts w:asciiTheme="majorHAnsi" w:hAnsiTheme="majorHAnsi"/>
              </w:rPr>
              <w:t>Date:</w:t>
            </w:r>
            <w:r w:rsidR="00B7402E">
              <w:rPr>
                <w:rFonts w:asciiTheme="majorHAnsi" w:hAnsiTheme="majorHAnsi"/>
              </w:rPr>
              <w:t xml:space="preserve"> 04/10</w:t>
            </w:r>
          </w:p>
        </w:tc>
      </w:tr>
      <w:tr w:rsidR="00A35DDC" w:rsidRPr="00AA1417" w14:paraId="115DB8C0" w14:textId="77777777" w:rsidTr="00B7402E">
        <w:tc>
          <w:tcPr>
            <w:tcW w:w="2164" w:type="dxa"/>
            <w:gridSpan w:val="2"/>
          </w:tcPr>
          <w:p w14:paraId="786C4EE5"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6E1B921D" w14:textId="3AD9AAC8" w:rsidR="00A35DDC"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32C1442B" w14:textId="77777777" w:rsidR="00A35DDC" w:rsidRPr="00AA1417" w:rsidRDefault="00A35DDC" w:rsidP="00B7402E">
            <w:pPr>
              <w:pStyle w:val="Table-Title"/>
              <w:rPr>
                <w:rFonts w:asciiTheme="majorHAnsi" w:hAnsiTheme="majorHAnsi"/>
              </w:rPr>
            </w:pPr>
          </w:p>
        </w:tc>
        <w:tc>
          <w:tcPr>
            <w:tcW w:w="2550" w:type="dxa"/>
          </w:tcPr>
          <w:p w14:paraId="3B60F32C" w14:textId="77777777" w:rsidR="00A35DDC" w:rsidRPr="00AA1417" w:rsidRDefault="00A35DDC" w:rsidP="00B7402E">
            <w:pPr>
              <w:pStyle w:val="Table-Contents"/>
              <w:rPr>
                <w:rFonts w:asciiTheme="majorHAnsi" w:hAnsiTheme="majorHAnsi"/>
              </w:rPr>
            </w:pPr>
          </w:p>
        </w:tc>
      </w:tr>
      <w:tr w:rsidR="00A35DDC" w:rsidRPr="00AA1417" w14:paraId="48744097" w14:textId="77777777" w:rsidTr="00B7402E">
        <w:tc>
          <w:tcPr>
            <w:tcW w:w="2164" w:type="dxa"/>
            <w:gridSpan w:val="2"/>
          </w:tcPr>
          <w:p w14:paraId="5385687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00507A7" w14:textId="0E0A2D02" w:rsidR="00A35DDC"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1C035F85" w14:textId="77777777" w:rsidR="00A35DDC" w:rsidRPr="00AA1417" w:rsidRDefault="00A35DDC" w:rsidP="00B7402E">
            <w:pPr>
              <w:rPr>
                <w:rFonts w:asciiTheme="majorHAnsi" w:hAnsiTheme="majorHAnsi"/>
              </w:rPr>
            </w:pPr>
          </w:p>
        </w:tc>
      </w:tr>
      <w:tr w:rsidR="00A35DDC" w:rsidRPr="00AA1417" w14:paraId="1C19C6CB" w14:textId="77777777" w:rsidTr="00B7402E">
        <w:tc>
          <w:tcPr>
            <w:tcW w:w="2164" w:type="dxa"/>
            <w:gridSpan w:val="2"/>
          </w:tcPr>
          <w:p w14:paraId="2EDEC170"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32AFC4B3" w14:textId="56972BD9" w:rsidR="00A35DDC" w:rsidRPr="00AA1417" w:rsidRDefault="00B7402E" w:rsidP="00B7402E">
            <w:pPr>
              <w:pStyle w:val="Table-Contents"/>
              <w:ind w:left="200"/>
              <w:rPr>
                <w:rFonts w:asciiTheme="majorHAnsi" w:hAnsiTheme="majorHAnsi"/>
              </w:rPr>
            </w:pPr>
            <w:r>
              <w:rPr>
                <w:rFonts w:asciiTheme="majorHAnsi" w:hAnsiTheme="majorHAnsi"/>
              </w:rPr>
              <w:t>Retrieve a member</w:t>
            </w:r>
          </w:p>
        </w:tc>
      </w:tr>
      <w:tr w:rsidR="00A35DDC" w:rsidRPr="00AA1417" w14:paraId="5D99095F" w14:textId="77777777" w:rsidTr="00B7402E">
        <w:tc>
          <w:tcPr>
            <w:tcW w:w="2164" w:type="dxa"/>
            <w:gridSpan w:val="2"/>
          </w:tcPr>
          <w:p w14:paraId="23EC2354"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5140F3B" w14:textId="787CD360" w:rsidR="00A35DDC" w:rsidRPr="00AA1417" w:rsidRDefault="00B7402E" w:rsidP="00B7402E">
            <w:pPr>
              <w:rPr>
                <w:rFonts w:asciiTheme="majorHAnsi" w:hAnsiTheme="majorHAnsi"/>
              </w:rPr>
            </w:pPr>
            <w:r>
              <w:rPr>
                <w:rFonts w:asciiTheme="majorHAnsi" w:hAnsiTheme="majorHAnsi"/>
              </w:rPr>
              <w:t>Check if member is retrieved correctly</w:t>
            </w:r>
          </w:p>
        </w:tc>
      </w:tr>
      <w:tr w:rsidR="00A35DDC" w:rsidRPr="00AA1417" w14:paraId="5C2F282C" w14:textId="77777777" w:rsidTr="00B7402E">
        <w:trPr>
          <w:cantSplit/>
        </w:trPr>
        <w:tc>
          <w:tcPr>
            <w:tcW w:w="2164" w:type="dxa"/>
            <w:gridSpan w:val="2"/>
          </w:tcPr>
          <w:p w14:paraId="5309718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2C553717" w14:textId="7A6CC3C6" w:rsidR="00A35DDC"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4384FBA2" w14:textId="77777777" w:rsidTr="00B7402E">
        <w:trPr>
          <w:cantSplit/>
        </w:trPr>
        <w:tc>
          <w:tcPr>
            <w:tcW w:w="2164" w:type="dxa"/>
            <w:gridSpan w:val="2"/>
          </w:tcPr>
          <w:p w14:paraId="1825106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60F21E65" w14:textId="20375ECD"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5FB4DC2E" w14:textId="77777777" w:rsidTr="00B7402E">
        <w:tc>
          <w:tcPr>
            <w:tcW w:w="2164" w:type="dxa"/>
            <w:gridSpan w:val="2"/>
          </w:tcPr>
          <w:p w14:paraId="5FB641C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E056306" w14:textId="1D26BE6E"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w:t>
            </w:r>
          </w:p>
        </w:tc>
      </w:tr>
      <w:tr w:rsidR="00B7402E" w:rsidRPr="00AA1417" w14:paraId="4AF18529" w14:textId="77777777" w:rsidTr="00B7402E">
        <w:tc>
          <w:tcPr>
            <w:tcW w:w="2164" w:type="dxa"/>
            <w:gridSpan w:val="2"/>
          </w:tcPr>
          <w:p w14:paraId="386FCC6B"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3401FA71" w14:textId="288B3DF5"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w:t>
            </w:r>
          </w:p>
        </w:tc>
      </w:tr>
      <w:tr w:rsidR="00B7402E" w:rsidRPr="00AA1417" w14:paraId="2B608741" w14:textId="77777777" w:rsidTr="00B7402E">
        <w:tc>
          <w:tcPr>
            <w:tcW w:w="2164" w:type="dxa"/>
            <w:gridSpan w:val="2"/>
          </w:tcPr>
          <w:p w14:paraId="2E8E540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25398999" w14:textId="1123982D" w:rsidR="00B7402E" w:rsidRPr="00AA1417" w:rsidRDefault="00B7402E" w:rsidP="00B7402E">
            <w:pPr>
              <w:pStyle w:val="Table-Contents"/>
              <w:ind w:left="200"/>
              <w:rPr>
                <w:rFonts w:asciiTheme="majorHAnsi" w:hAnsiTheme="majorHAnsi"/>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CCC5A68" w14:textId="77777777" w:rsidTr="00B7402E">
        <w:tc>
          <w:tcPr>
            <w:tcW w:w="2164" w:type="dxa"/>
            <w:gridSpan w:val="2"/>
          </w:tcPr>
          <w:p w14:paraId="313185D5"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53E7FF37"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0636BBB9" w14:textId="234C83C6" w:rsidR="00B7402E" w:rsidRPr="00AA1417" w:rsidRDefault="00B7402E" w:rsidP="00B7402E">
            <w:pPr>
              <w:rPr>
                <w:rFonts w:asciiTheme="majorHAnsi" w:hAnsiTheme="majorHAnsi"/>
                <w:u w:val="single"/>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AFA4A70" w14:textId="77777777" w:rsidTr="00B7402E">
        <w:tc>
          <w:tcPr>
            <w:tcW w:w="2164" w:type="dxa"/>
            <w:gridSpan w:val="2"/>
          </w:tcPr>
          <w:p w14:paraId="46B53C72"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DCB436" w14:textId="0FFEFAC9"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6742106" w14:textId="77777777" w:rsidTr="00B7402E">
        <w:tc>
          <w:tcPr>
            <w:tcW w:w="2164" w:type="dxa"/>
            <w:gridSpan w:val="2"/>
          </w:tcPr>
          <w:p w14:paraId="6F06AE2F"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E5538E2" w14:textId="27FA952F" w:rsidR="00B7402E" w:rsidRPr="00AA1417" w:rsidRDefault="00B7402E" w:rsidP="00B7402E">
            <w:pPr>
              <w:pStyle w:val="Table-Contents"/>
              <w:rPr>
                <w:rFonts w:asciiTheme="majorHAnsi" w:hAnsiTheme="majorHAnsi"/>
              </w:rPr>
            </w:pPr>
            <w:r>
              <w:rPr>
                <w:rFonts w:asciiTheme="majorHAnsi" w:hAnsiTheme="majorHAnsi"/>
              </w:rPr>
              <w:t>NA</w:t>
            </w:r>
          </w:p>
        </w:tc>
      </w:tr>
    </w:tbl>
    <w:p w14:paraId="4023C4D0" w14:textId="77777777" w:rsidR="00A35DDC" w:rsidRDefault="00A35DDC" w:rsidP="00A35DDC">
      <w:pPr>
        <w:rPr>
          <w:rFonts w:asciiTheme="majorHAnsi" w:hAnsiTheme="majorHAnsi"/>
        </w:rPr>
      </w:pPr>
    </w:p>
    <w:p w14:paraId="37422D0A" w14:textId="77777777" w:rsidR="00A35DDC" w:rsidRPr="00AA1417" w:rsidRDefault="00A35DDC" w:rsidP="00A35DDC">
      <w:pPr>
        <w:rPr>
          <w:rFonts w:asciiTheme="majorHAnsi" w:hAnsiTheme="majorHAnsi"/>
        </w:rPr>
      </w:pPr>
    </w:p>
    <w:p w14:paraId="00C6AB6F"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7E9F8E39" w14:textId="77777777" w:rsidTr="00B7402E">
        <w:tc>
          <w:tcPr>
            <w:tcW w:w="1080" w:type="dxa"/>
            <w:shd w:val="solid" w:color="FFCC00" w:fill="FFCC00"/>
          </w:tcPr>
          <w:p w14:paraId="16BD7D71"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E821A49" w14:textId="7544E24D" w:rsidR="00B7402E" w:rsidRPr="00AA1417" w:rsidRDefault="00B7402E" w:rsidP="00B7402E">
            <w:pPr>
              <w:pStyle w:val="Table-Contents"/>
              <w:ind w:firstLine="200"/>
              <w:rPr>
                <w:rFonts w:asciiTheme="majorHAnsi" w:hAnsiTheme="majorHAnsi"/>
              </w:rPr>
            </w:pPr>
            <w:r>
              <w:rPr>
                <w:rFonts w:asciiTheme="majorHAnsi" w:hAnsiTheme="majorHAnsi"/>
              </w:rPr>
              <w:t>003</w:t>
            </w:r>
          </w:p>
        </w:tc>
        <w:tc>
          <w:tcPr>
            <w:tcW w:w="1383" w:type="dxa"/>
            <w:shd w:val="solid" w:color="FFCC00" w:fill="FFCC00"/>
          </w:tcPr>
          <w:p w14:paraId="6037523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455AC168"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5BA850D"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F8F2E7F" w14:textId="77777777" w:rsidR="00B7402E"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2F791C2"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04/10</w:t>
            </w:r>
          </w:p>
        </w:tc>
      </w:tr>
      <w:tr w:rsidR="00B7402E" w:rsidRPr="00AA1417" w14:paraId="3D3C533F" w14:textId="77777777" w:rsidTr="00B7402E">
        <w:tc>
          <w:tcPr>
            <w:tcW w:w="2164" w:type="dxa"/>
            <w:gridSpan w:val="2"/>
          </w:tcPr>
          <w:p w14:paraId="4A201D3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D0E82CD"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40BCE3EA" w14:textId="77777777" w:rsidR="00B7402E" w:rsidRPr="00AA1417" w:rsidRDefault="00B7402E" w:rsidP="00B7402E">
            <w:pPr>
              <w:pStyle w:val="Table-Title"/>
              <w:rPr>
                <w:rFonts w:asciiTheme="majorHAnsi" w:hAnsiTheme="majorHAnsi"/>
              </w:rPr>
            </w:pPr>
          </w:p>
        </w:tc>
        <w:tc>
          <w:tcPr>
            <w:tcW w:w="2550" w:type="dxa"/>
          </w:tcPr>
          <w:p w14:paraId="29806200" w14:textId="77777777" w:rsidR="00B7402E" w:rsidRPr="00AA1417" w:rsidRDefault="00B7402E" w:rsidP="00B7402E">
            <w:pPr>
              <w:pStyle w:val="Table-Contents"/>
              <w:rPr>
                <w:rFonts w:asciiTheme="majorHAnsi" w:hAnsiTheme="majorHAnsi"/>
              </w:rPr>
            </w:pPr>
          </w:p>
        </w:tc>
      </w:tr>
      <w:tr w:rsidR="00B7402E" w:rsidRPr="00AA1417" w14:paraId="3C5C6CB6" w14:textId="77777777" w:rsidTr="00B7402E">
        <w:tc>
          <w:tcPr>
            <w:tcW w:w="2164" w:type="dxa"/>
            <w:gridSpan w:val="2"/>
          </w:tcPr>
          <w:p w14:paraId="4E526909"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A944D3E" w14:textId="77777777" w:rsidR="00B7402E"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36642E99" w14:textId="77777777" w:rsidR="00B7402E" w:rsidRPr="00AA1417" w:rsidRDefault="00B7402E" w:rsidP="00B7402E">
            <w:pPr>
              <w:rPr>
                <w:rFonts w:asciiTheme="majorHAnsi" w:hAnsiTheme="majorHAnsi"/>
              </w:rPr>
            </w:pPr>
          </w:p>
        </w:tc>
      </w:tr>
      <w:tr w:rsidR="00B7402E" w:rsidRPr="00AA1417" w14:paraId="5682317E" w14:textId="77777777" w:rsidTr="00B7402E">
        <w:tc>
          <w:tcPr>
            <w:tcW w:w="2164" w:type="dxa"/>
            <w:gridSpan w:val="2"/>
          </w:tcPr>
          <w:p w14:paraId="40C366B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2349850E" w14:textId="7A0AFBFB" w:rsidR="00B7402E" w:rsidRPr="00AA1417" w:rsidRDefault="00B7402E" w:rsidP="00B7402E">
            <w:pPr>
              <w:pStyle w:val="Table-Contents"/>
              <w:ind w:left="200"/>
              <w:rPr>
                <w:rFonts w:asciiTheme="majorHAnsi" w:hAnsiTheme="majorHAnsi"/>
              </w:rPr>
            </w:pPr>
            <w:r>
              <w:rPr>
                <w:rFonts w:asciiTheme="majorHAnsi" w:hAnsiTheme="majorHAnsi"/>
              </w:rPr>
              <w:t>Retrieve a member and add/retrieve points</w:t>
            </w:r>
          </w:p>
        </w:tc>
      </w:tr>
      <w:tr w:rsidR="00B7402E" w:rsidRPr="00AA1417" w14:paraId="38CBA559" w14:textId="77777777" w:rsidTr="00B7402E">
        <w:tc>
          <w:tcPr>
            <w:tcW w:w="2164" w:type="dxa"/>
            <w:gridSpan w:val="2"/>
          </w:tcPr>
          <w:p w14:paraId="5BB18C9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456B19DA" w14:textId="748187AD" w:rsidR="00B7402E" w:rsidRPr="00AA1417" w:rsidRDefault="00B7402E" w:rsidP="00B7402E">
            <w:pPr>
              <w:rPr>
                <w:rFonts w:asciiTheme="majorHAnsi" w:hAnsiTheme="majorHAnsi"/>
              </w:rPr>
            </w:pPr>
            <w:r>
              <w:rPr>
                <w:rFonts w:asciiTheme="majorHAnsi" w:hAnsiTheme="majorHAnsi"/>
              </w:rPr>
              <w:t>Check if you are able to add points to retrieved user</w:t>
            </w:r>
          </w:p>
        </w:tc>
      </w:tr>
      <w:tr w:rsidR="00B7402E" w:rsidRPr="00AA1417" w14:paraId="55EC9465" w14:textId="77777777" w:rsidTr="00B7402E">
        <w:trPr>
          <w:cantSplit/>
        </w:trPr>
        <w:tc>
          <w:tcPr>
            <w:tcW w:w="2164" w:type="dxa"/>
            <w:gridSpan w:val="2"/>
          </w:tcPr>
          <w:p w14:paraId="77932969"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63A8986E" w14:textId="77777777" w:rsidR="00B7402E"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70C6BA85" w14:textId="77777777" w:rsidTr="00B7402E">
        <w:trPr>
          <w:cantSplit/>
        </w:trPr>
        <w:tc>
          <w:tcPr>
            <w:tcW w:w="2164" w:type="dxa"/>
            <w:gridSpan w:val="2"/>
          </w:tcPr>
          <w:p w14:paraId="7005B7C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2667A236" w14:textId="77777777"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1D12CF10" w14:textId="77777777" w:rsidTr="00B7402E">
        <w:tc>
          <w:tcPr>
            <w:tcW w:w="2164" w:type="dxa"/>
            <w:gridSpan w:val="2"/>
          </w:tcPr>
          <w:p w14:paraId="12EE7668"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1413172" w14:textId="7727B882"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 Once user is retrieved enter the number of points to be added as 10 and click Add button</w:t>
            </w:r>
          </w:p>
        </w:tc>
      </w:tr>
      <w:tr w:rsidR="00B7402E" w:rsidRPr="00AA1417" w14:paraId="7C0353C3" w14:textId="77777777" w:rsidTr="00B7402E">
        <w:tc>
          <w:tcPr>
            <w:tcW w:w="2164" w:type="dxa"/>
            <w:gridSpan w:val="2"/>
          </w:tcPr>
          <w:p w14:paraId="759E5AD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570F2B77" w14:textId="7954F097"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 and the points should get added.</w:t>
            </w:r>
          </w:p>
        </w:tc>
      </w:tr>
      <w:tr w:rsidR="00B7402E" w:rsidRPr="00AA1417" w14:paraId="02BF611B" w14:textId="77777777" w:rsidTr="00B7402E">
        <w:tc>
          <w:tcPr>
            <w:tcW w:w="2164" w:type="dxa"/>
            <w:gridSpan w:val="2"/>
          </w:tcPr>
          <w:p w14:paraId="26B1506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Expected Results:</w:t>
            </w:r>
          </w:p>
        </w:tc>
        <w:tc>
          <w:tcPr>
            <w:tcW w:w="7617" w:type="dxa"/>
            <w:gridSpan w:val="5"/>
          </w:tcPr>
          <w:p w14:paraId="7B6592D8" w14:textId="6099C63B" w:rsidR="00B7402E" w:rsidRPr="00AA1417" w:rsidRDefault="00B7402E" w:rsidP="00B7402E">
            <w:pPr>
              <w:pStyle w:val="Table-Contents"/>
              <w:ind w:left="200"/>
              <w:rPr>
                <w:rFonts w:asciiTheme="majorHAnsi" w:hAnsiTheme="majorHAnsi"/>
              </w:rPr>
            </w:pPr>
            <w:r>
              <w:rPr>
                <w:rFonts w:asciiTheme="majorHAnsi" w:hAnsiTheme="majorHAnsi"/>
              </w:rPr>
              <w:t>10 points gets added to the user’s reward points in DynamoDB.</w:t>
            </w:r>
          </w:p>
        </w:tc>
      </w:tr>
      <w:tr w:rsidR="00B7402E" w:rsidRPr="00AA1417" w14:paraId="59CBE98C" w14:textId="77777777" w:rsidTr="00B7402E">
        <w:tc>
          <w:tcPr>
            <w:tcW w:w="2164" w:type="dxa"/>
            <w:gridSpan w:val="2"/>
          </w:tcPr>
          <w:p w14:paraId="02FD0D5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0F6B0B5"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2E5ED42" w14:textId="25F4D832" w:rsidR="00B7402E" w:rsidRPr="00AA1417" w:rsidRDefault="00B7402E" w:rsidP="00B7402E">
            <w:pPr>
              <w:rPr>
                <w:rFonts w:asciiTheme="majorHAnsi" w:hAnsiTheme="majorHAnsi"/>
                <w:u w:val="single"/>
              </w:rPr>
            </w:pPr>
            <w:r>
              <w:rPr>
                <w:rFonts w:asciiTheme="majorHAnsi" w:hAnsiTheme="majorHAnsi"/>
              </w:rPr>
              <w:t>10 points gets added to the user’s reward points in DynamoDB.</w:t>
            </w:r>
          </w:p>
        </w:tc>
      </w:tr>
      <w:tr w:rsidR="00B7402E" w:rsidRPr="00AA1417" w14:paraId="69C50872" w14:textId="77777777" w:rsidTr="00B7402E">
        <w:tc>
          <w:tcPr>
            <w:tcW w:w="2164" w:type="dxa"/>
            <w:gridSpan w:val="2"/>
          </w:tcPr>
          <w:p w14:paraId="7ECB8143"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602AECA3"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6B69C978" w14:textId="77777777" w:rsidTr="00B7402E">
        <w:tc>
          <w:tcPr>
            <w:tcW w:w="2164" w:type="dxa"/>
            <w:gridSpan w:val="2"/>
          </w:tcPr>
          <w:p w14:paraId="46E1F872"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60510FE"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60AB69C9" w14:textId="77777777" w:rsidR="00A35DDC" w:rsidRPr="00AA1417" w:rsidRDefault="00A35DDC" w:rsidP="00A35DDC">
      <w:pPr>
        <w:rPr>
          <w:rFonts w:asciiTheme="majorHAnsi" w:hAnsiTheme="majorHAnsi"/>
        </w:rPr>
      </w:pPr>
    </w:p>
    <w:p w14:paraId="2B062128" w14:textId="77777777" w:rsidR="00A35DDC" w:rsidRPr="00AA1417" w:rsidRDefault="00A35DDC" w:rsidP="00A35DDC">
      <w:pPr>
        <w:rPr>
          <w:rFonts w:asciiTheme="majorHAnsi" w:hAnsiTheme="majorHAnsi"/>
        </w:rPr>
      </w:pPr>
    </w:p>
    <w:p w14:paraId="5A26C317"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417689D6" w14:textId="77777777" w:rsidTr="00B7402E">
        <w:tc>
          <w:tcPr>
            <w:tcW w:w="1080" w:type="dxa"/>
            <w:shd w:val="solid" w:color="FFCC00" w:fill="FFCC00"/>
          </w:tcPr>
          <w:p w14:paraId="364313E7"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465F4F8C" w14:textId="1B2D98A6" w:rsidR="00B7402E" w:rsidRPr="00AA1417" w:rsidRDefault="00B7402E" w:rsidP="00B7402E">
            <w:pPr>
              <w:pStyle w:val="Table-Contents"/>
              <w:ind w:firstLine="200"/>
              <w:rPr>
                <w:rFonts w:asciiTheme="majorHAnsi" w:hAnsiTheme="majorHAnsi"/>
              </w:rPr>
            </w:pPr>
            <w:r>
              <w:rPr>
                <w:rFonts w:asciiTheme="majorHAnsi" w:hAnsiTheme="majorHAnsi"/>
              </w:rPr>
              <w:t>004</w:t>
            </w:r>
          </w:p>
        </w:tc>
        <w:tc>
          <w:tcPr>
            <w:tcW w:w="1383" w:type="dxa"/>
            <w:shd w:val="solid" w:color="FFCC00" w:fill="FFCC00"/>
          </w:tcPr>
          <w:p w14:paraId="517B8467"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0A933565"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C740C3A"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B05F12D" w14:textId="779F440E" w:rsidR="00B7402E" w:rsidRPr="00AA1417" w:rsidRDefault="00B7402E" w:rsidP="00B7402E">
            <w:pPr>
              <w:pStyle w:val="Table-Contents"/>
              <w:rPr>
                <w:rFonts w:asciiTheme="majorHAnsi" w:hAnsiTheme="majorHAnsi"/>
              </w:rPr>
            </w:pPr>
            <w:r>
              <w:rPr>
                <w:rFonts w:asciiTheme="majorHAnsi" w:hAnsiTheme="majorHAnsi"/>
              </w:rPr>
              <w:t>AJ</w:t>
            </w:r>
          </w:p>
        </w:tc>
        <w:tc>
          <w:tcPr>
            <w:tcW w:w="2550" w:type="dxa"/>
            <w:tcBorders>
              <w:right w:val="single" w:sz="4" w:space="0" w:color="auto"/>
            </w:tcBorders>
            <w:shd w:val="solid" w:color="FFCC00" w:fill="FFCC00"/>
          </w:tcPr>
          <w:p w14:paraId="4E021899" w14:textId="74038530"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54918FFC" w14:textId="77777777" w:rsidTr="00B7402E">
        <w:tc>
          <w:tcPr>
            <w:tcW w:w="2164" w:type="dxa"/>
            <w:gridSpan w:val="2"/>
          </w:tcPr>
          <w:p w14:paraId="7B92B1E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5C0D379"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117DA4E6" w14:textId="77777777" w:rsidR="00B7402E" w:rsidRPr="00AA1417" w:rsidRDefault="00B7402E" w:rsidP="00B7402E">
            <w:pPr>
              <w:pStyle w:val="Table-Title"/>
              <w:rPr>
                <w:rFonts w:asciiTheme="majorHAnsi" w:hAnsiTheme="majorHAnsi"/>
              </w:rPr>
            </w:pPr>
          </w:p>
        </w:tc>
        <w:tc>
          <w:tcPr>
            <w:tcW w:w="2550" w:type="dxa"/>
          </w:tcPr>
          <w:p w14:paraId="1C2BBA2A" w14:textId="77777777" w:rsidR="00B7402E" w:rsidRPr="00AA1417" w:rsidRDefault="00B7402E" w:rsidP="00B7402E">
            <w:pPr>
              <w:pStyle w:val="Table-Contents"/>
              <w:rPr>
                <w:rFonts w:asciiTheme="majorHAnsi" w:hAnsiTheme="majorHAnsi"/>
              </w:rPr>
            </w:pPr>
          </w:p>
        </w:tc>
      </w:tr>
      <w:tr w:rsidR="00B7402E" w:rsidRPr="00AA1417" w14:paraId="0FA1925E" w14:textId="77777777" w:rsidTr="00B7402E">
        <w:tc>
          <w:tcPr>
            <w:tcW w:w="2164" w:type="dxa"/>
            <w:gridSpan w:val="2"/>
          </w:tcPr>
          <w:p w14:paraId="6F4D8F42"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0D7DD994" w14:textId="1894B506" w:rsidR="00B7402E" w:rsidRPr="00AA1417" w:rsidRDefault="00B7402E" w:rsidP="00B7402E">
            <w:pPr>
              <w:pStyle w:val="Table-Contents"/>
              <w:rPr>
                <w:rFonts w:asciiTheme="majorHAnsi" w:hAnsiTheme="majorHAnsi"/>
              </w:rPr>
            </w:pPr>
            <w:r>
              <w:rPr>
                <w:rFonts w:asciiTheme="majorHAnsi" w:hAnsiTheme="majorHAnsi"/>
              </w:rPr>
              <w:t>Test the chatbot</w:t>
            </w:r>
          </w:p>
        </w:tc>
        <w:tc>
          <w:tcPr>
            <w:tcW w:w="2550" w:type="dxa"/>
            <w:tcBorders>
              <w:top w:val="nil"/>
              <w:left w:val="nil"/>
              <w:bottom w:val="nil"/>
            </w:tcBorders>
            <w:shd w:val="clear" w:color="auto" w:fill="auto"/>
          </w:tcPr>
          <w:p w14:paraId="3010CD52" w14:textId="77777777" w:rsidR="00B7402E" w:rsidRPr="00AA1417" w:rsidRDefault="00B7402E" w:rsidP="00B7402E">
            <w:pPr>
              <w:rPr>
                <w:rFonts w:asciiTheme="majorHAnsi" w:hAnsiTheme="majorHAnsi"/>
              </w:rPr>
            </w:pPr>
          </w:p>
        </w:tc>
      </w:tr>
      <w:tr w:rsidR="00B7402E" w:rsidRPr="00AA1417" w14:paraId="478F26F7" w14:textId="77777777" w:rsidTr="00B7402E">
        <w:tc>
          <w:tcPr>
            <w:tcW w:w="2164" w:type="dxa"/>
            <w:gridSpan w:val="2"/>
          </w:tcPr>
          <w:p w14:paraId="4478CFE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69CBB943" w14:textId="1A72E44A" w:rsidR="00B7402E" w:rsidRPr="00AA1417" w:rsidRDefault="00B7402E" w:rsidP="00514EC7">
            <w:pPr>
              <w:pStyle w:val="Table-Contents"/>
              <w:rPr>
                <w:rFonts w:asciiTheme="majorHAnsi" w:hAnsiTheme="majorHAnsi"/>
              </w:rPr>
            </w:pPr>
            <w:r>
              <w:rPr>
                <w:rFonts w:asciiTheme="majorHAnsi" w:hAnsiTheme="majorHAnsi"/>
              </w:rPr>
              <w:t>Testing the chatbot</w:t>
            </w:r>
          </w:p>
        </w:tc>
      </w:tr>
      <w:tr w:rsidR="00B7402E" w:rsidRPr="00AA1417" w14:paraId="4F684ECF" w14:textId="77777777" w:rsidTr="00B7402E">
        <w:tc>
          <w:tcPr>
            <w:tcW w:w="2164" w:type="dxa"/>
            <w:gridSpan w:val="2"/>
          </w:tcPr>
          <w:p w14:paraId="59D6B396"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1CB463E0" w14:textId="7823B960" w:rsidR="00B7402E" w:rsidRPr="00AA1417" w:rsidRDefault="00B7402E" w:rsidP="00B7402E">
            <w:pPr>
              <w:rPr>
                <w:rFonts w:asciiTheme="majorHAnsi" w:hAnsiTheme="majorHAnsi"/>
              </w:rPr>
            </w:pPr>
            <w:r>
              <w:rPr>
                <w:rFonts w:asciiTheme="majorHAnsi" w:hAnsiTheme="majorHAnsi"/>
              </w:rPr>
              <w:t>Testing the chatbot</w:t>
            </w:r>
          </w:p>
        </w:tc>
      </w:tr>
      <w:tr w:rsidR="00B7402E" w:rsidRPr="00AA1417" w14:paraId="2111FA4F" w14:textId="77777777" w:rsidTr="00B7402E">
        <w:trPr>
          <w:cantSplit/>
        </w:trPr>
        <w:tc>
          <w:tcPr>
            <w:tcW w:w="2164" w:type="dxa"/>
            <w:gridSpan w:val="2"/>
          </w:tcPr>
          <w:p w14:paraId="6FA42B2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8182361" w14:textId="4BD04998" w:rsidR="00B7402E" w:rsidRPr="00AA1417" w:rsidRDefault="00B7402E" w:rsidP="00514EC7">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17FE8805" w14:textId="77777777" w:rsidTr="00B7402E">
        <w:trPr>
          <w:cantSplit/>
        </w:trPr>
        <w:tc>
          <w:tcPr>
            <w:tcW w:w="2164" w:type="dxa"/>
            <w:gridSpan w:val="2"/>
          </w:tcPr>
          <w:p w14:paraId="49BC79C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5E9868EF" w14:textId="1D547319" w:rsidR="00B7402E" w:rsidRPr="00AA1417" w:rsidRDefault="00B7402E" w:rsidP="00B7402E">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3DCD92B6" w14:textId="77777777" w:rsidTr="00B7402E">
        <w:tc>
          <w:tcPr>
            <w:tcW w:w="2164" w:type="dxa"/>
            <w:gridSpan w:val="2"/>
          </w:tcPr>
          <w:p w14:paraId="1AB4F09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2A7DF931" w14:textId="06B4DD2C" w:rsidR="00B7402E" w:rsidRPr="00AA1417" w:rsidRDefault="00B7402E" w:rsidP="00B7402E">
            <w:pPr>
              <w:pStyle w:val="Table-Contents"/>
              <w:rPr>
                <w:rFonts w:asciiTheme="majorHAnsi" w:hAnsiTheme="majorHAnsi"/>
              </w:rPr>
            </w:pPr>
            <w:r>
              <w:rPr>
                <w:rFonts w:asciiTheme="majorHAnsi" w:hAnsiTheme="majorHAnsi"/>
              </w:rPr>
              <w:t>Click on the chat button and request for reward program details.</w:t>
            </w:r>
          </w:p>
        </w:tc>
      </w:tr>
      <w:tr w:rsidR="00B7402E" w:rsidRPr="00AA1417" w14:paraId="514246DE" w14:textId="77777777" w:rsidTr="00B7402E">
        <w:tc>
          <w:tcPr>
            <w:tcW w:w="2164" w:type="dxa"/>
            <w:gridSpan w:val="2"/>
          </w:tcPr>
          <w:p w14:paraId="128215A7"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238570BA" w14:textId="3FA4E234" w:rsidR="00B7402E" w:rsidRPr="00AA1417" w:rsidRDefault="00B7402E" w:rsidP="00B7402E">
            <w:pPr>
              <w:pStyle w:val="Table-Title"/>
              <w:rPr>
                <w:rFonts w:asciiTheme="majorHAnsi" w:hAnsiTheme="majorHAnsi"/>
              </w:rPr>
            </w:pPr>
            <w:r>
              <w:rPr>
                <w:rFonts w:asciiTheme="majorHAnsi" w:hAnsiTheme="majorHAnsi"/>
              </w:rPr>
              <w:t>The chat button should be visible and user should be allowed to enter in the chat window.</w:t>
            </w:r>
          </w:p>
        </w:tc>
      </w:tr>
      <w:tr w:rsidR="00B7402E" w:rsidRPr="00AA1417" w14:paraId="2BF1E52D" w14:textId="77777777" w:rsidTr="00B7402E">
        <w:tc>
          <w:tcPr>
            <w:tcW w:w="2164" w:type="dxa"/>
            <w:gridSpan w:val="2"/>
          </w:tcPr>
          <w:p w14:paraId="76A58E6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485625B8" w14:textId="65D3D6A3" w:rsidR="00B7402E" w:rsidRPr="00AA1417" w:rsidRDefault="00B7402E" w:rsidP="00B7402E">
            <w:pPr>
              <w:pStyle w:val="Table-Contents"/>
              <w:ind w:left="200"/>
              <w:rPr>
                <w:rFonts w:asciiTheme="majorHAnsi" w:hAnsiTheme="majorHAnsi"/>
              </w:rPr>
            </w:pPr>
            <w:r>
              <w:rPr>
                <w:rFonts w:asciiTheme="majorHAnsi" w:hAnsiTheme="majorHAnsi"/>
              </w:rPr>
              <w:t>On requesting reward program details, the available reward program options should be displayed.</w:t>
            </w:r>
          </w:p>
        </w:tc>
      </w:tr>
      <w:tr w:rsidR="00B7402E" w:rsidRPr="00AA1417" w14:paraId="5D32B456" w14:textId="77777777" w:rsidTr="00B7402E">
        <w:tc>
          <w:tcPr>
            <w:tcW w:w="2164" w:type="dxa"/>
            <w:gridSpan w:val="2"/>
          </w:tcPr>
          <w:p w14:paraId="79F1C74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B782B58"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C239C5E" w14:textId="4DC965D3" w:rsidR="00B7402E" w:rsidRPr="00AA1417" w:rsidRDefault="00B7402E" w:rsidP="00B7402E">
            <w:pPr>
              <w:rPr>
                <w:rFonts w:asciiTheme="majorHAnsi" w:hAnsiTheme="majorHAnsi"/>
                <w:u w:val="single"/>
              </w:rPr>
            </w:pPr>
            <w:r>
              <w:rPr>
                <w:rFonts w:asciiTheme="majorHAnsi" w:hAnsiTheme="majorHAnsi"/>
              </w:rPr>
              <w:t>On requesting reward program details, the available reward program options are displayed.</w:t>
            </w:r>
          </w:p>
        </w:tc>
      </w:tr>
      <w:tr w:rsidR="00B7402E" w:rsidRPr="00AA1417" w14:paraId="4F70C197" w14:textId="77777777" w:rsidTr="00B7402E">
        <w:tc>
          <w:tcPr>
            <w:tcW w:w="2164" w:type="dxa"/>
            <w:gridSpan w:val="2"/>
          </w:tcPr>
          <w:p w14:paraId="7D3D408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E23DF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2E3668E" w14:textId="77777777" w:rsidTr="00B7402E">
        <w:tc>
          <w:tcPr>
            <w:tcW w:w="2164" w:type="dxa"/>
            <w:gridSpan w:val="2"/>
          </w:tcPr>
          <w:p w14:paraId="33BF9DEA"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5919EE9A"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4329A444" w14:textId="77777777" w:rsidR="00A35DDC" w:rsidRPr="00AA1417" w:rsidRDefault="00A35DDC" w:rsidP="00A35DDC">
      <w:pPr>
        <w:rPr>
          <w:rFonts w:asciiTheme="majorHAnsi" w:hAnsiTheme="majorHAnsi"/>
        </w:rPr>
      </w:pPr>
    </w:p>
    <w:p w14:paraId="2F8FA8F5" w14:textId="6E059AB9" w:rsidR="00A35DDC" w:rsidRDefault="00A35DDC" w:rsidP="00A35DDC">
      <w:pPr>
        <w:rPr>
          <w:rFonts w:asciiTheme="majorHAnsi" w:hAnsiTheme="majorHAnsi"/>
        </w:rPr>
      </w:pPr>
    </w:p>
    <w:p w14:paraId="680D9EAB" w14:textId="6D8D02E0" w:rsidR="00132B2C" w:rsidRDefault="00132B2C" w:rsidP="00A35DDC">
      <w:pPr>
        <w:rPr>
          <w:rFonts w:asciiTheme="majorHAnsi" w:hAnsiTheme="majorHAnsi"/>
        </w:rPr>
      </w:pPr>
    </w:p>
    <w:p w14:paraId="55B435C6" w14:textId="4F5AE3CD" w:rsidR="00132B2C" w:rsidRDefault="00132B2C" w:rsidP="00A35DDC">
      <w:pPr>
        <w:rPr>
          <w:rFonts w:asciiTheme="majorHAnsi" w:hAnsiTheme="majorHAnsi"/>
        </w:rPr>
      </w:pPr>
      <w:r>
        <w:rPr>
          <w:rFonts w:asciiTheme="majorHAnsi" w:hAnsiTheme="majorHAnsi"/>
        </w:rPr>
        <w:t>&lt;&lt;Manasi Please fill this table&gt;&gt;</w:t>
      </w:r>
    </w:p>
    <w:p w14:paraId="23A4CAA2" w14:textId="03FE63D3" w:rsidR="00B7402E" w:rsidRDefault="00B7402E"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1B3C009B" w14:textId="77777777" w:rsidTr="00B7402E">
        <w:tc>
          <w:tcPr>
            <w:tcW w:w="1080" w:type="dxa"/>
            <w:shd w:val="solid" w:color="FFCC00" w:fill="FFCC00"/>
          </w:tcPr>
          <w:p w14:paraId="5CE26BE4"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551FD84" w14:textId="211AAB52" w:rsidR="00B7402E" w:rsidRPr="00AA1417" w:rsidRDefault="00B7402E" w:rsidP="00B7402E">
            <w:pPr>
              <w:pStyle w:val="Table-Contents"/>
              <w:ind w:firstLine="200"/>
              <w:rPr>
                <w:rFonts w:asciiTheme="majorHAnsi" w:hAnsiTheme="majorHAnsi"/>
              </w:rPr>
            </w:pPr>
            <w:r>
              <w:rPr>
                <w:rFonts w:asciiTheme="majorHAnsi" w:hAnsiTheme="majorHAnsi"/>
              </w:rPr>
              <w:t>00</w:t>
            </w:r>
            <w:r w:rsidR="00132B2C">
              <w:rPr>
                <w:rFonts w:asciiTheme="majorHAnsi" w:hAnsiTheme="majorHAnsi"/>
              </w:rPr>
              <w:t>5</w:t>
            </w:r>
          </w:p>
        </w:tc>
        <w:tc>
          <w:tcPr>
            <w:tcW w:w="1383" w:type="dxa"/>
            <w:shd w:val="solid" w:color="FFCC00" w:fill="FFCC00"/>
          </w:tcPr>
          <w:p w14:paraId="65779C2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8AF417D"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6703BC4"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0AB1A280" w14:textId="6619274D" w:rsidR="00B7402E" w:rsidRPr="00AA1417" w:rsidRDefault="00132B2C" w:rsidP="00B7402E">
            <w:pPr>
              <w:pStyle w:val="Table-Contents"/>
              <w:rPr>
                <w:rFonts w:asciiTheme="majorHAnsi" w:hAnsiTheme="majorHAnsi"/>
              </w:rPr>
            </w:pPr>
            <w:r>
              <w:rPr>
                <w:rFonts w:asciiTheme="majorHAnsi" w:hAnsiTheme="majorHAnsi"/>
              </w:rPr>
              <w:t>MP</w:t>
            </w:r>
          </w:p>
        </w:tc>
        <w:tc>
          <w:tcPr>
            <w:tcW w:w="2550" w:type="dxa"/>
            <w:tcBorders>
              <w:right w:val="single" w:sz="4" w:space="0" w:color="auto"/>
            </w:tcBorders>
            <w:shd w:val="solid" w:color="FFCC00" w:fill="FFCC00"/>
          </w:tcPr>
          <w:p w14:paraId="5BB3C93D"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23565F00" w14:textId="77777777" w:rsidTr="00B7402E">
        <w:tc>
          <w:tcPr>
            <w:tcW w:w="2164" w:type="dxa"/>
            <w:gridSpan w:val="2"/>
          </w:tcPr>
          <w:p w14:paraId="67EFECC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A5CAB5F"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27441C" w14:textId="77777777" w:rsidR="00B7402E" w:rsidRPr="00AA1417" w:rsidRDefault="00B7402E" w:rsidP="00B7402E">
            <w:pPr>
              <w:pStyle w:val="Table-Title"/>
              <w:rPr>
                <w:rFonts w:asciiTheme="majorHAnsi" w:hAnsiTheme="majorHAnsi"/>
              </w:rPr>
            </w:pPr>
          </w:p>
        </w:tc>
        <w:tc>
          <w:tcPr>
            <w:tcW w:w="2550" w:type="dxa"/>
          </w:tcPr>
          <w:p w14:paraId="0D6CD5E5" w14:textId="77777777" w:rsidR="00B7402E" w:rsidRPr="00AA1417" w:rsidRDefault="00B7402E" w:rsidP="00B7402E">
            <w:pPr>
              <w:pStyle w:val="Table-Contents"/>
              <w:rPr>
                <w:rFonts w:asciiTheme="majorHAnsi" w:hAnsiTheme="majorHAnsi"/>
              </w:rPr>
            </w:pPr>
          </w:p>
        </w:tc>
      </w:tr>
      <w:tr w:rsidR="00B7402E" w:rsidRPr="00AA1417" w14:paraId="01BA3C78" w14:textId="77777777" w:rsidTr="00B7402E">
        <w:tc>
          <w:tcPr>
            <w:tcW w:w="2164" w:type="dxa"/>
            <w:gridSpan w:val="2"/>
          </w:tcPr>
          <w:p w14:paraId="43874E4E"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38D3CEDE" w14:textId="7C0E59FA" w:rsidR="00B7402E" w:rsidRPr="00AA1417" w:rsidRDefault="00B7402E" w:rsidP="00B7402E">
            <w:pPr>
              <w:pStyle w:val="Table-Contents"/>
              <w:rPr>
                <w:rFonts w:asciiTheme="majorHAnsi" w:hAnsiTheme="majorHAnsi"/>
              </w:rPr>
            </w:pPr>
          </w:p>
        </w:tc>
        <w:tc>
          <w:tcPr>
            <w:tcW w:w="2550" w:type="dxa"/>
            <w:tcBorders>
              <w:top w:val="nil"/>
              <w:left w:val="nil"/>
              <w:bottom w:val="nil"/>
            </w:tcBorders>
            <w:shd w:val="clear" w:color="auto" w:fill="auto"/>
          </w:tcPr>
          <w:p w14:paraId="30B3EDE5" w14:textId="77777777" w:rsidR="00B7402E" w:rsidRPr="00AA1417" w:rsidRDefault="00B7402E" w:rsidP="00B7402E">
            <w:pPr>
              <w:rPr>
                <w:rFonts w:asciiTheme="majorHAnsi" w:hAnsiTheme="majorHAnsi"/>
              </w:rPr>
            </w:pPr>
          </w:p>
        </w:tc>
      </w:tr>
      <w:tr w:rsidR="00B7402E" w:rsidRPr="00AA1417" w14:paraId="09734249" w14:textId="77777777" w:rsidTr="00B7402E">
        <w:tc>
          <w:tcPr>
            <w:tcW w:w="2164" w:type="dxa"/>
            <w:gridSpan w:val="2"/>
          </w:tcPr>
          <w:p w14:paraId="60AE65A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D7E1834" w14:textId="4E67BADC" w:rsidR="00B7402E" w:rsidRPr="00AA1417" w:rsidRDefault="00B7402E" w:rsidP="00B7402E">
            <w:pPr>
              <w:pStyle w:val="Table-Contents"/>
              <w:ind w:left="200"/>
              <w:rPr>
                <w:rFonts w:asciiTheme="majorHAnsi" w:hAnsiTheme="majorHAnsi"/>
              </w:rPr>
            </w:pPr>
          </w:p>
        </w:tc>
      </w:tr>
      <w:tr w:rsidR="00B7402E" w:rsidRPr="00AA1417" w14:paraId="4BC68BAD" w14:textId="77777777" w:rsidTr="00B7402E">
        <w:tc>
          <w:tcPr>
            <w:tcW w:w="2164" w:type="dxa"/>
            <w:gridSpan w:val="2"/>
          </w:tcPr>
          <w:p w14:paraId="25C2914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44B674C" w14:textId="027C02B0" w:rsidR="00B7402E" w:rsidRPr="00AA1417" w:rsidRDefault="00B7402E" w:rsidP="00B7402E">
            <w:pPr>
              <w:rPr>
                <w:rFonts w:asciiTheme="majorHAnsi" w:hAnsiTheme="majorHAnsi"/>
              </w:rPr>
            </w:pPr>
          </w:p>
        </w:tc>
      </w:tr>
      <w:tr w:rsidR="00B7402E" w:rsidRPr="00AA1417" w14:paraId="4CF90FFC" w14:textId="77777777" w:rsidTr="00B7402E">
        <w:trPr>
          <w:cantSplit/>
        </w:trPr>
        <w:tc>
          <w:tcPr>
            <w:tcW w:w="2164" w:type="dxa"/>
            <w:gridSpan w:val="2"/>
          </w:tcPr>
          <w:p w14:paraId="1AE9471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259E028" w14:textId="555B32C4" w:rsidR="00B7402E" w:rsidRPr="00AA1417" w:rsidRDefault="00B7402E" w:rsidP="00B7402E">
            <w:pPr>
              <w:pStyle w:val="Table-Contents"/>
              <w:ind w:firstLine="200"/>
              <w:rPr>
                <w:rFonts w:asciiTheme="majorHAnsi" w:hAnsiTheme="majorHAnsi"/>
              </w:rPr>
            </w:pPr>
          </w:p>
        </w:tc>
      </w:tr>
      <w:tr w:rsidR="00B7402E" w:rsidRPr="00AA1417" w14:paraId="07282877" w14:textId="77777777" w:rsidTr="00B7402E">
        <w:trPr>
          <w:cantSplit/>
        </w:trPr>
        <w:tc>
          <w:tcPr>
            <w:tcW w:w="2164" w:type="dxa"/>
            <w:gridSpan w:val="2"/>
          </w:tcPr>
          <w:p w14:paraId="09E70BE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Prerequisites:</w:t>
            </w:r>
          </w:p>
        </w:tc>
        <w:tc>
          <w:tcPr>
            <w:tcW w:w="7617" w:type="dxa"/>
            <w:gridSpan w:val="5"/>
          </w:tcPr>
          <w:p w14:paraId="7FC01665" w14:textId="5DABE0C4" w:rsidR="00B7402E" w:rsidRPr="00AA1417" w:rsidRDefault="00B7402E" w:rsidP="00B7402E">
            <w:pPr>
              <w:pStyle w:val="Table-Contents"/>
              <w:rPr>
                <w:rFonts w:asciiTheme="majorHAnsi" w:hAnsiTheme="majorHAnsi"/>
              </w:rPr>
            </w:pPr>
          </w:p>
        </w:tc>
      </w:tr>
      <w:tr w:rsidR="00B7402E" w:rsidRPr="00AA1417" w14:paraId="79836C8D" w14:textId="77777777" w:rsidTr="00B7402E">
        <w:tc>
          <w:tcPr>
            <w:tcW w:w="2164" w:type="dxa"/>
            <w:gridSpan w:val="2"/>
          </w:tcPr>
          <w:p w14:paraId="2AA515C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1A4238A2" w14:textId="4E989427" w:rsidR="00B7402E" w:rsidRPr="00AA1417" w:rsidRDefault="00B7402E" w:rsidP="00B7402E">
            <w:pPr>
              <w:pStyle w:val="Table-Contents"/>
              <w:rPr>
                <w:rFonts w:asciiTheme="majorHAnsi" w:hAnsiTheme="majorHAnsi"/>
              </w:rPr>
            </w:pPr>
          </w:p>
        </w:tc>
      </w:tr>
      <w:tr w:rsidR="00B7402E" w:rsidRPr="00AA1417" w14:paraId="1BA11E36" w14:textId="77777777" w:rsidTr="00B7402E">
        <w:tc>
          <w:tcPr>
            <w:tcW w:w="2164" w:type="dxa"/>
            <w:gridSpan w:val="2"/>
          </w:tcPr>
          <w:p w14:paraId="41E844EC"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06A8FA90" w14:textId="34C3BFB4" w:rsidR="00B7402E" w:rsidRPr="00AA1417" w:rsidRDefault="00B7402E" w:rsidP="00B7402E">
            <w:pPr>
              <w:pStyle w:val="Table-Title"/>
              <w:rPr>
                <w:rFonts w:asciiTheme="majorHAnsi" w:hAnsiTheme="majorHAnsi"/>
              </w:rPr>
            </w:pPr>
          </w:p>
        </w:tc>
      </w:tr>
      <w:tr w:rsidR="00B7402E" w:rsidRPr="00AA1417" w14:paraId="388D0882" w14:textId="77777777" w:rsidTr="00B7402E">
        <w:tc>
          <w:tcPr>
            <w:tcW w:w="2164" w:type="dxa"/>
            <w:gridSpan w:val="2"/>
          </w:tcPr>
          <w:p w14:paraId="0F10C46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114C5607" w14:textId="6B3C6056" w:rsidR="00B7402E" w:rsidRPr="00AA1417" w:rsidRDefault="00B7402E" w:rsidP="00B7402E">
            <w:pPr>
              <w:pStyle w:val="Table-Contents"/>
              <w:ind w:left="200"/>
              <w:rPr>
                <w:rFonts w:asciiTheme="majorHAnsi" w:hAnsiTheme="majorHAnsi"/>
              </w:rPr>
            </w:pPr>
          </w:p>
        </w:tc>
      </w:tr>
      <w:tr w:rsidR="00B7402E" w:rsidRPr="00AA1417" w14:paraId="60B97B70" w14:textId="77777777" w:rsidTr="00B7402E">
        <w:tc>
          <w:tcPr>
            <w:tcW w:w="2164" w:type="dxa"/>
            <w:gridSpan w:val="2"/>
          </w:tcPr>
          <w:p w14:paraId="158C4563"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14E987E"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7F3CF615" w14:textId="2FCDEAE0" w:rsidR="00B7402E" w:rsidRPr="00AA1417" w:rsidRDefault="00B7402E" w:rsidP="00B7402E">
            <w:pPr>
              <w:rPr>
                <w:rFonts w:asciiTheme="majorHAnsi" w:hAnsiTheme="majorHAnsi"/>
                <w:u w:val="single"/>
              </w:rPr>
            </w:pPr>
          </w:p>
        </w:tc>
      </w:tr>
      <w:tr w:rsidR="00B7402E" w:rsidRPr="00AA1417" w14:paraId="4A3D89F1" w14:textId="77777777" w:rsidTr="00B7402E">
        <w:tc>
          <w:tcPr>
            <w:tcW w:w="2164" w:type="dxa"/>
            <w:gridSpan w:val="2"/>
          </w:tcPr>
          <w:p w14:paraId="46C1629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03F0DC3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020929A8" w14:textId="77777777" w:rsidTr="00B7402E">
        <w:tc>
          <w:tcPr>
            <w:tcW w:w="2164" w:type="dxa"/>
            <w:gridSpan w:val="2"/>
          </w:tcPr>
          <w:p w14:paraId="35E1B978"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2F94FF0C"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51484741" w14:textId="77777777" w:rsidR="00B7402E" w:rsidRPr="00AA1417" w:rsidRDefault="00B7402E" w:rsidP="00A35DDC">
      <w:pPr>
        <w:rPr>
          <w:rFonts w:asciiTheme="majorHAnsi" w:hAnsiTheme="majorHAnsi"/>
        </w:rPr>
      </w:pPr>
    </w:p>
    <w:p w14:paraId="35519A31" w14:textId="77777777" w:rsidR="00A35DDC" w:rsidRPr="00AA1417" w:rsidRDefault="00A35DDC" w:rsidP="00A35DDC">
      <w:pPr>
        <w:rPr>
          <w:rFonts w:asciiTheme="majorHAnsi" w:hAnsiTheme="majorHAnsi"/>
        </w:rPr>
      </w:pPr>
    </w:p>
    <w:p w14:paraId="169525D1" w14:textId="77777777" w:rsidR="00A35DDC" w:rsidRPr="00AA1417" w:rsidRDefault="00A35DDC" w:rsidP="00A35DDC">
      <w:pPr>
        <w:rPr>
          <w:rFonts w:asciiTheme="majorHAnsi" w:hAnsiTheme="majorHAnsi"/>
        </w:rPr>
      </w:pPr>
    </w:p>
    <w:p w14:paraId="72D8787F" w14:textId="77777777" w:rsidR="00A35DDC" w:rsidRPr="00AA1417" w:rsidRDefault="00A35DDC" w:rsidP="00A35DDC">
      <w:pPr>
        <w:rPr>
          <w:rFonts w:asciiTheme="majorHAnsi" w:hAnsiTheme="majorHAnsi"/>
        </w:rPr>
      </w:pPr>
    </w:p>
    <w:p w14:paraId="75939B77" w14:textId="09B86C65" w:rsidR="00A35DDC" w:rsidRDefault="00A35DDC" w:rsidP="00A35DDC">
      <w:pPr>
        <w:pStyle w:val="Heading1"/>
      </w:pPr>
      <w:bookmarkStart w:id="29" w:name="_Toc38451915"/>
      <w:r>
        <w:t>References</w:t>
      </w:r>
      <w:bookmarkEnd w:id="29"/>
    </w:p>
    <w:p w14:paraId="03230A14" w14:textId="72465B42" w:rsidR="00132B2C" w:rsidRDefault="00132B2C" w:rsidP="00132B2C"/>
    <w:p w14:paraId="1027E373" w14:textId="2A973A3C" w:rsidR="00132B2C" w:rsidRDefault="005831F5" w:rsidP="00132B2C">
      <w:hyperlink r:id="rId11" w:history="1">
        <w:r w:rsidR="00132B2C">
          <w:rPr>
            <w:rStyle w:val="Hyperlink"/>
          </w:rPr>
          <w:t>https://medium.com/@sjehutch/amazon-facial-recognition-using-rekognition-ba01510085b2</w:t>
        </w:r>
      </w:hyperlink>
    </w:p>
    <w:p w14:paraId="06A1E572" w14:textId="7AD1DA3B" w:rsidR="00132B2C" w:rsidRDefault="005831F5" w:rsidP="00132B2C">
      <w:pPr>
        <w:rPr>
          <w:rStyle w:val="Hyperlink"/>
        </w:rPr>
      </w:pPr>
      <w:hyperlink r:id="rId12" w:history="1">
        <w:r w:rsidR="00132B2C">
          <w:rPr>
            <w:rStyle w:val="Hyperlink"/>
          </w:rPr>
          <w:t>https://www.youtube.com/watch?v=P8okmPWIAcQ</w:t>
        </w:r>
      </w:hyperlink>
    </w:p>
    <w:p w14:paraId="4CBF3C4F" w14:textId="77777777" w:rsidR="00514EC7" w:rsidRDefault="005831F5" w:rsidP="00514EC7">
      <w:pPr>
        <w:widowControl/>
        <w:spacing w:line="240" w:lineRule="auto"/>
        <w:jc w:val="left"/>
      </w:pPr>
      <w:hyperlink r:id="rId13" w:history="1">
        <w:r w:rsidR="00514EC7">
          <w:rPr>
            <w:rStyle w:val="Hyperlink"/>
          </w:rPr>
          <w:t>https://codeburst.io/develop-server-less-chat-bot-in-minutes-for-your-resume-7bd7725d8e77</w:t>
        </w:r>
      </w:hyperlink>
    </w:p>
    <w:p w14:paraId="5FADF4CE" w14:textId="77777777" w:rsidR="00514EC7" w:rsidRDefault="00514EC7" w:rsidP="00132B2C">
      <w:pPr>
        <w:rPr>
          <w:rStyle w:val="Hyperlink"/>
        </w:rPr>
      </w:pPr>
    </w:p>
    <w:p w14:paraId="76CB92F6" w14:textId="77777777" w:rsidR="00514EC7" w:rsidRDefault="00514EC7" w:rsidP="00132B2C"/>
    <w:p w14:paraId="6A91774B" w14:textId="699A76B9" w:rsidR="00132B2C" w:rsidRDefault="00132B2C" w:rsidP="00132B2C"/>
    <w:bookmarkEnd w:id="2"/>
    <w:p w14:paraId="12F616DC" w14:textId="14F141C3" w:rsidR="00481422" w:rsidRPr="00AA1417" w:rsidRDefault="00481422" w:rsidP="00481422">
      <w:pPr>
        <w:rPr>
          <w:rFonts w:asciiTheme="majorHAnsi" w:hAnsiTheme="majorHAnsi"/>
        </w:rPr>
      </w:pPr>
    </w:p>
    <w:sectPr w:rsidR="00481422" w:rsidRPr="00AA1417" w:rsidSect="009F0812">
      <w:headerReference w:type="default" r:id="rId14"/>
      <w:footerReference w:type="default" r:id="rId15"/>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ED239" w14:textId="77777777" w:rsidR="005831F5" w:rsidRDefault="005831F5">
      <w:r>
        <w:separator/>
      </w:r>
    </w:p>
  </w:endnote>
  <w:endnote w:type="continuationSeparator" w:id="0">
    <w:p w14:paraId="37B27491" w14:textId="77777777" w:rsidR="005831F5" w:rsidRDefault="0058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4EC7" w14:paraId="389FA1B2" w14:textId="77777777">
      <w:tc>
        <w:tcPr>
          <w:tcW w:w="3162" w:type="dxa"/>
          <w:tcBorders>
            <w:top w:val="nil"/>
            <w:left w:val="nil"/>
            <w:bottom w:val="nil"/>
            <w:right w:val="nil"/>
          </w:tcBorders>
        </w:tcPr>
        <w:p w14:paraId="2AF4D8C6" w14:textId="77777777" w:rsidR="00514EC7" w:rsidRDefault="00514EC7">
          <w:pPr>
            <w:ind w:right="360"/>
            <w:rPr>
              <w:sz w:val="24"/>
            </w:rPr>
          </w:pPr>
        </w:p>
      </w:tc>
      <w:tc>
        <w:tcPr>
          <w:tcW w:w="3162" w:type="dxa"/>
          <w:tcBorders>
            <w:top w:val="nil"/>
            <w:left w:val="nil"/>
            <w:bottom w:val="nil"/>
            <w:right w:val="nil"/>
          </w:tcBorders>
        </w:tcPr>
        <w:p w14:paraId="0E2CE7BE" w14:textId="77777777" w:rsidR="00514EC7" w:rsidRDefault="00514EC7">
          <w:pPr>
            <w:jc w:val="center"/>
          </w:pPr>
        </w:p>
      </w:tc>
      <w:tc>
        <w:tcPr>
          <w:tcW w:w="3162" w:type="dxa"/>
          <w:tcBorders>
            <w:top w:val="nil"/>
            <w:left w:val="nil"/>
            <w:bottom w:val="nil"/>
            <w:right w:val="nil"/>
          </w:tcBorders>
        </w:tcPr>
        <w:p w14:paraId="6BC32642" w14:textId="77777777" w:rsidR="00514EC7" w:rsidRDefault="00514EC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0AFCE8" w14:textId="77777777" w:rsidR="00514EC7" w:rsidRDefault="00514EC7">
    <w:pPr>
      <w:pStyle w:val="Footer"/>
    </w:pPr>
  </w:p>
  <w:p w14:paraId="439548EA" w14:textId="77777777" w:rsidR="00514EC7" w:rsidRDefault="00514EC7"/>
  <w:p w14:paraId="511B23C8" w14:textId="77777777" w:rsidR="00514EC7" w:rsidRDefault="00514E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6F89C" w14:textId="77777777" w:rsidR="005831F5" w:rsidRDefault="005831F5">
      <w:r>
        <w:separator/>
      </w:r>
    </w:p>
  </w:footnote>
  <w:footnote w:type="continuationSeparator" w:id="0">
    <w:p w14:paraId="65D92788" w14:textId="77777777" w:rsidR="005831F5" w:rsidRDefault="00583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EE7D" w14:textId="77777777" w:rsidR="00514EC7" w:rsidRPr="00AA1417" w:rsidRDefault="00514EC7">
    <w:pPr>
      <w:pStyle w:val="Header"/>
      <w:rPr>
        <w:rFonts w:asciiTheme="majorHAnsi" w:hAnsiTheme="majorHAnsi"/>
      </w:rPr>
    </w:pPr>
  </w:p>
  <w:p w14:paraId="438A1883" w14:textId="77777777" w:rsidR="00514EC7" w:rsidRPr="00AA1417" w:rsidRDefault="00514EC7">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059B"/>
    <w:multiLevelType w:val="hybridMultilevel"/>
    <w:tmpl w:val="990A85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5" w15:restartNumberingAfterBreak="0">
    <w:nsid w:val="21904B2F"/>
    <w:multiLevelType w:val="hybridMultilevel"/>
    <w:tmpl w:val="48EE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7"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8"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512F12"/>
    <w:multiLevelType w:val="hybridMultilevel"/>
    <w:tmpl w:val="F97A85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3"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
  </w:num>
  <w:num w:numId="3">
    <w:abstractNumId w:val="4"/>
  </w:num>
  <w:num w:numId="4">
    <w:abstractNumId w:val="6"/>
  </w:num>
  <w:num w:numId="5">
    <w:abstractNumId w:val="0"/>
  </w:num>
  <w:num w:numId="6">
    <w:abstractNumId w:val="7"/>
  </w:num>
  <w:num w:numId="7">
    <w:abstractNumId w:val="13"/>
  </w:num>
  <w:num w:numId="8">
    <w:abstractNumId w:val="8"/>
  </w:num>
  <w:num w:numId="9">
    <w:abstractNumId w:val="11"/>
  </w:num>
  <w:num w:numId="10">
    <w:abstractNumId w:val="10"/>
  </w:num>
  <w:num w:numId="11">
    <w:abstractNumId w:val="3"/>
  </w:num>
  <w:num w:numId="12">
    <w:abstractNumId w:val="1"/>
  </w:num>
  <w:num w:numId="13">
    <w:abstractNumId w:val="9"/>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EA5"/>
    <w:rsid w:val="000C0ADD"/>
    <w:rsid w:val="000D55B7"/>
    <w:rsid w:val="00132B2C"/>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4384"/>
    <w:rsid w:val="004E3111"/>
    <w:rsid w:val="004F629E"/>
    <w:rsid w:val="00514EC7"/>
    <w:rsid w:val="00570675"/>
    <w:rsid w:val="00582450"/>
    <w:rsid w:val="005831F5"/>
    <w:rsid w:val="00584713"/>
    <w:rsid w:val="005B3949"/>
    <w:rsid w:val="005E12BF"/>
    <w:rsid w:val="005F519A"/>
    <w:rsid w:val="005F7918"/>
    <w:rsid w:val="00616792"/>
    <w:rsid w:val="006215E2"/>
    <w:rsid w:val="00633CBA"/>
    <w:rsid w:val="00633E92"/>
    <w:rsid w:val="00691CAD"/>
    <w:rsid w:val="006A1228"/>
    <w:rsid w:val="006A258A"/>
    <w:rsid w:val="006A611C"/>
    <w:rsid w:val="006C19FF"/>
    <w:rsid w:val="006E3882"/>
    <w:rsid w:val="0071560D"/>
    <w:rsid w:val="007160F4"/>
    <w:rsid w:val="0071690F"/>
    <w:rsid w:val="00727734"/>
    <w:rsid w:val="00731A97"/>
    <w:rsid w:val="007321F2"/>
    <w:rsid w:val="00777DF0"/>
    <w:rsid w:val="00793337"/>
    <w:rsid w:val="007B38E8"/>
    <w:rsid w:val="007F4B4E"/>
    <w:rsid w:val="00800D0B"/>
    <w:rsid w:val="008170F7"/>
    <w:rsid w:val="00831F9B"/>
    <w:rsid w:val="00843DA1"/>
    <w:rsid w:val="00856A46"/>
    <w:rsid w:val="00872679"/>
    <w:rsid w:val="008A7D23"/>
    <w:rsid w:val="008B15EE"/>
    <w:rsid w:val="008B292D"/>
    <w:rsid w:val="008C3DDF"/>
    <w:rsid w:val="008D2C4C"/>
    <w:rsid w:val="008D4A99"/>
    <w:rsid w:val="008F53E6"/>
    <w:rsid w:val="00917AF6"/>
    <w:rsid w:val="009215E4"/>
    <w:rsid w:val="009321ED"/>
    <w:rsid w:val="009620CF"/>
    <w:rsid w:val="00983D8C"/>
    <w:rsid w:val="009A7E57"/>
    <w:rsid w:val="009C0A00"/>
    <w:rsid w:val="009D787E"/>
    <w:rsid w:val="009F0812"/>
    <w:rsid w:val="00A35DDC"/>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728D6"/>
    <w:rsid w:val="00B7402E"/>
    <w:rsid w:val="00BA3FCB"/>
    <w:rsid w:val="00BD0EF4"/>
    <w:rsid w:val="00BD6ACC"/>
    <w:rsid w:val="00BE4201"/>
    <w:rsid w:val="00BF732B"/>
    <w:rsid w:val="00C479EA"/>
    <w:rsid w:val="00C64ACC"/>
    <w:rsid w:val="00C85893"/>
    <w:rsid w:val="00CA070F"/>
    <w:rsid w:val="00CA14A6"/>
    <w:rsid w:val="00CF3BD2"/>
    <w:rsid w:val="00D45D52"/>
    <w:rsid w:val="00D605C9"/>
    <w:rsid w:val="00D7069C"/>
    <w:rsid w:val="00D73D2A"/>
    <w:rsid w:val="00D75B66"/>
    <w:rsid w:val="00D90BA9"/>
    <w:rsid w:val="00DA0219"/>
    <w:rsid w:val="00DB7D0B"/>
    <w:rsid w:val="00DD6C96"/>
    <w:rsid w:val="00DE56E3"/>
    <w:rsid w:val="00E37957"/>
    <w:rsid w:val="00E46B46"/>
    <w:rsid w:val="00E47547"/>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A22240"/>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B72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450519501">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assist.auth.us-east-2.amazoncognito.com/login?response_type=token&amp;client_id=2t1kmm2o49pa0148dd1hopfslo&amp;redirect_uri=https://storeassist.manasipai.com/StoreAssist.html" TargetMode="External"/><Relationship Id="rId13" Type="http://schemas.openxmlformats.org/officeDocument/2006/relationships/hyperlink" Target="https://codeburst.io/develop-server-less-chat-bot-in-minutes-for-your-resume-7bd7725d8e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8okmPWIAc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jehutch/amazon-facial-recognition-using-rekognition-ba01510085b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prar1612/StoreAssist.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DC905-6E30-614F-BA56-D92A400F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Settings\bmihaljevic\Application Data\Microsoft\Templates\Amphinicy.dot</Template>
  <TotalTime>13</TotalTime>
  <Pages>11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Akanksha Jaiswal</cp:lastModifiedBy>
  <cp:revision>6</cp:revision>
  <cp:lastPrinted>2000-10-31T08:28:00Z</cp:lastPrinted>
  <dcterms:created xsi:type="dcterms:W3CDTF">2020-04-22T19:52:00Z</dcterms:created>
  <dcterms:modified xsi:type="dcterms:W3CDTF">2020-04-22T22:31:00Z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